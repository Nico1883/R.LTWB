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EA5E" w14:textId="40D95881" w:rsidR="00FC10F3" w:rsidRDefault="00EC52B0" w:rsidP="00FC10F3">
      <w:pPr>
        <w:ind w:left="284" w:hanging="284"/>
        <w:jc w:val="center"/>
        <w:rPr>
          <w:color w:val="000000" w:themeColor="text1"/>
          <w:sz w:val="24"/>
          <w:szCs w:val="24"/>
          <w:lang w:val="es-CO"/>
        </w:rPr>
      </w:pPr>
      <w:r w:rsidRPr="00FC10F3">
        <w:rPr>
          <w:color w:val="000000" w:themeColor="text1"/>
          <w:sz w:val="24"/>
          <w:szCs w:val="24"/>
          <w:lang w:val="es-CO"/>
        </w:rPr>
        <w:t xml:space="preserve">Balance hidrológico de largo plazo </w:t>
      </w:r>
      <w:r>
        <w:rPr>
          <w:color w:val="000000" w:themeColor="text1"/>
          <w:sz w:val="24"/>
          <w:szCs w:val="24"/>
          <w:lang w:val="es-CO"/>
        </w:rPr>
        <w:t xml:space="preserve">para estimación de caudales medios </w:t>
      </w:r>
      <w:r w:rsidRPr="00FC10F3">
        <w:rPr>
          <w:color w:val="000000" w:themeColor="text1"/>
          <w:sz w:val="24"/>
          <w:szCs w:val="24"/>
          <w:lang w:val="es-CO"/>
        </w:rPr>
        <w:t xml:space="preserve">usando </w:t>
      </w:r>
      <w:r>
        <w:rPr>
          <w:color w:val="000000" w:themeColor="text1"/>
          <w:sz w:val="24"/>
          <w:szCs w:val="24"/>
          <w:lang w:val="es-CO"/>
        </w:rPr>
        <w:t>SIG</w:t>
      </w:r>
    </w:p>
    <w:p w14:paraId="6D252F2B" w14:textId="35DA67FC" w:rsidR="00F30FE0" w:rsidRPr="00DC35AB" w:rsidRDefault="00DC35AB" w:rsidP="00FC10F3">
      <w:pPr>
        <w:ind w:left="284" w:hanging="284"/>
        <w:jc w:val="center"/>
        <w:rPr>
          <w:color w:val="000000" w:themeColor="text1"/>
          <w:sz w:val="24"/>
          <w:szCs w:val="24"/>
          <w:lang w:val="en-US"/>
        </w:rPr>
      </w:pPr>
      <w:r w:rsidRPr="00DC35AB">
        <w:rPr>
          <w:color w:val="000000" w:themeColor="text1"/>
          <w:sz w:val="24"/>
          <w:szCs w:val="24"/>
          <w:lang w:val="en-US"/>
        </w:rPr>
        <w:t>(</w:t>
      </w:r>
      <w:r w:rsidR="00F30FE0" w:rsidRPr="00DC35AB">
        <w:rPr>
          <w:color w:val="000000" w:themeColor="text1"/>
          <w:sz w:val="24"/>
          <w:szCs w:val="24"/>
          <w:lang w:val="en-US"/>
        </w:rPr>
        <w:t xml:space="preserve">Long-term </w:t>
      </w:r>
      <w:r w:rsidRPr="00DC35AB">
        <w:rPr>
          <w:color w:val="000000" w:themeColor="text1"/>
          <w:sz w:val="24"/>
          <w:szCs w:val="24"/>
          <w:lang w:val="en-US"/>
        </w:rPr>
        <w:t>water balance</w:t>
      </w:r>
      <w:r>
        <w:rPr>
          <w:color w:val="000000" w:themeColor="text1"/>
          <w:sz w:val="24"/>
          <w:szCs w:val="24"/>
          <w:lang w:val="en-US"/>
        </w:rPr>
        <w:t>)</w:t>
      </w:r>
    </w:p>
    <w:p w14:paraId="399DB62A" w14:textId="166CF178" w:rsidR="00216DD8" w:rsidRPr="00DC35AB" w:rsidRDefault="00734017" w:rsidP="00FC10F3">
      <w:pPr>
        <w:ind w:left="284" w:hanging="284"/>
        <w:jc w:val="center"/>
        <w:rPr>
          <w:color w:val="000000" w:themeColor="text1"/>
          <w:lang w:val="en-US"/>
        </w:rPr>
      </w:pPr>
      <w:r w:rsidRPr="00DC35AB">
        <w:rPr>
          <w:color w:val="000000" w:themeColor="text1"/>
          <w:lang w:val="en-US"/>
        </w:rPr>
        <w:t>https://github.com/</w:t>
      </w:r>
    </w:p>
    <w:p w14:paraId="4319EF84" w14:textId="0E6C58D9" w:rsidR="00FC10F3" w:rsidRPr="00DC35AB" w:rsidRDefault="00FC10F3" w:rsidP="00FC10F3">
      <w:pPr>
        <w:rPr>
          <w:lang w:val="en-US"/>
        </w:rPr>
      </w:pPr>
    </w:p>
    <w:p w14:paraId="42CBDB31" w14:textId="73E1A750" w:rsidR="0090045A" w:rsidRDefault="00FC10F3">
      <w:pPr>
        <w:pStyle w:val="TOC1"/>
        <w:tabs>
          <w:tab w:val="right" w:pos="9962"/>
        </w:tabs>
        <w:rPr>
          <w:rFonts w:asciiTheme="minorHAnsi" w:eastAsiaTheme="minorEastAsia" w:hAnsiTheme="minorHAnsi" w:cstheme="minorBidi"/>
          <w:noProof/>
          <w:color w:val="auto"/>
          <w:sz w:val="22"/>
          <w:szCs w:val="22"/>
          <w:lang w:val="es-CO" w:eastAsia="es-CO"/>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7044000" w:history="1">
        <w:r w:rsidR="0090045A" w:rsidRPr="00A10CA2">
          <w:rPr>
            <w:rStyle w:val="Hyperlink"/>
          </w:rPr>
          <w:t>1. Introducción y fundamentos generales</w:t>
        </w:r>
        <w:r w:rsidR="0090045A">
          <w:rPr>
            <w:noProof/>
            <w:webHidden/>
          </w:rPr>
          <w:tab/>
        </w:r>
        <w:r w:rsidR="0090045A">
          <w:rPr>
            <w:noProof/>
            <w:webHidden/>
          </w:rPr>
          <w:fldChar w:fldCharType="begin"/>
        </w:r>
        <w:r w:rsidR="0090045A">
          <w:rPr>
            <w:noProof/>
            <w:webHidden/>
          </w:rPr>
          <w:instrText xml:space="preserve"> PAGEREF _Toc107044000 \h </w:instrText>
        </w:r>
        <w:r w:rsidR="0090045A">
          <w:rPr>
            <w:noProof/>
            <w:webHidden/>
          </w:rPr>
        </w:r>
        <w:r w:rsidR="0090045A">
          <w:rPr>
            <w:noProof/>
            <w:webHidden/>
          </w:rPr>
          <w:fldChar w:fldCharType="separate"/>
        </w:r>
        <w:r w:rsidR="0090045A">
          <w:rPr>
            <w:noProof/>
            <w:webHidden/>
          </w:rPr>
          <w:t>2</w:t>
        </w:r>
        <w:r w:rsidR="0090045A">
          <w:rPr>
            <w:noProof/>
            <w:webHidden/>
          </w:rPr>
          <w:fldChar w:fldCharType="end"/>
        </w:r>
      </w:hyperlink>
    </w:p>
    <w:p w14:paraId="21A4B40E" w14:textId="63620BE8"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01" w:history="1">
        <w:r w:rsidR="0090045A" w:rsidRPr="00A10CA2">
          <w:rPr>
            <w:rStyle w:val="Hyperlink"/>
          </w:rPr>
          <w:t>1.1. Bienvenida, introducción general y objetivos</w:t>
        </w:r>
        <w:r w:rsidR="0090045A">
          <w:rPr>
            <w:noProof/>
            <w:webHidden/>
          </w:rPr>
          <w:tab/>
        </w:r>
        <w:r w:rsidR="0090045A">
          <w:rPr>
            <w:noProof/>
            <w:webHidden/>
          </w:rPr>
          <w:fldChar w:fldCharType="begin"/>
        </w:r>
        <w:r w:rsidR="0090045A">
          <w:rPr>
            <w:noProof/>
            <w:webHidden/>
          </w:rPr>
          <w:instrText xml:space="preserve"> PAGEREF _Toc107044001 \h </w:instrText>
        </w:r>
        <w:r w:rsidR="0090045A">
          <w:rPr>
            <w:noProof/>
            <w:webHidden/>
          </w:rPr>
        </w:r>
        <w:r w:rsidR="0090045A">
          <w:rPr>
            <w:noProof/>
            <w:webHidden/>
          </w:rPr>
          <w:fldChar w:fldCharType="separate"/>
        </w:r>
        <w:r w:rsidR="0090045A">
          <w:rPr>
            <w:noProof/>
            <w:webHidden/>
          </w:rPr>
          <w:t>2</w:t>
        </w:r>
        <w:r w:rsidR="0090045A">
          <w:rPr>
            <w:noProof/>
            <w:webHidden/>
          </w:rPr>
          <w:fldChar w:fldCharType="end"/>
        </w:r>
      </w:hyperlink>
    </w:p>
    <w:p w14:paraId="469C3AFA" w14:textId="310095D7"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02" w:history="1">
        <w:r w:rsidR="0090045A" w:rsidRPr="00A10CA2">
          <w:rPr>
            <w:rStyle w:val="Hyperlink"/>
          </w:rPr>
          <w:t>1.2. ¿Qué es un balance hidrológico de largo plazo – LTWB?</w:t>
        </w:r>
        <w:r w:rsidR="0090045A">
          <w:rPr>
            <w:noProof/>
            <w:webHidden/>
          </w:rPr>
          <w:tab/>
        </w:r>
        <w:r w:rsidR="0090045A">
          <w:rPr>
            <w:noProof/>
            <w:webHidden/>
          </w:rPr>
          <w:fldChar w:fldCharType="begin"/>
        </w:r>
        <w:r w:rsidR="0090045A">
          <w:rPr>
            <w:noProof/>
            <w:webHidden/>
          </w:rPr>
          <w:instrText xml:space="preserve"> PAGEREF _Toc107044002 \h </w:instrText>
        </w:r>
        <w:r w:rsidR="0090045A">
          <w:rPr>
            <w:noProof/>
            <w:webHidden/>
          </w:rPr>
        </w:r>
        <w:r w:rsidR="0090045A">
          <w:rPr>
            <w:noProof/>
            <w:webHidden/>
          </w:rPr>
          <w:fldChar w:fldCharType="separate"/>
        </w:r>
        <w:r w:rsidR="0090045A">
          <w:rPr>
            <w:noProof/>
            <w:webHidden/>
          </w:rPr>
          <w:t>2</w:t>
        </w:r>
        <w:r w:rsidR="0090045A">
          <w:rPr>
            <w:noProof/>
            <w:webHidden/>
          </w:rPr>
          <w:fldChar w:fldCharType="end"/>
        </w:r>
      </w:hyperlink>
    </w:p>
    <w:p w14:paraId="728F6401" w14:textId="7EFA81C8"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03" w:history="1">
        <w:r w:rsidR="0090045A" w:rsidRPr="00A10CA2">
          <w:rPr>
            <w:rStyle w:val="Hyperlink"/>
          </w:rPr>
          <w:t>1.3. Utilidad y campo de aplicación de los LTWB en ingeniería</w:t>
        </w:r>
        <w:r w:rsidR="0090045A">
          <w:rPr>
            <w:noProof/>
            <w:webHidden/>
          </w:rPr>
          <w:tab/>
        </w:r>
        <w:r w:rsidR="0090045A">
          <w:rPr>
            <w:noProof/>
            <w:webHidden/>
          </w:rPr>
          <w:fldChar w:fldCharType="begin"/>
        </w:r>
        <w:r w:rsidR="0090045A">
          <w:rPr>
            <w:noProof/>
            <w:webHidden/>
          </w:rPr>
          <w:instrText xml:space="preserve"> PAGEREF _Toc107044003 \h </w:instrText>
        </w:r>
        <w:r w:rsidR="0090045A">
          <w:rPr>
            <w:noProof/>
            <w:webHidden/>
          </w:rPr>
        </w:r>
        <w:r w:rsidR="0090045A">
          <w:rPr>
            <w:noProof/>
            <w:webHidden/>
          </w:rPr>
          <w:fldChar w:fldCharType="separate"/>
        </w:r>
        <w:r w:rsidR="0090045A">
          <w:rPr>
            <w:noProof/>
            <w:webHidden/>
          </w:rPr>
          <w:t>2</w:t>
        </w:r>
        <w:r w:rsidR="0090045A">
          <w:rPr>
            <w:noProof/>
            <w:webHidden/>
          </w:rPr>
          <w:fldChar w:fldCharType="end"/>
        </w:r>
      </w:hyperlink>
    </w:p>
    <w:p w14:paraId="01FC7CBE" w14:textId="518BE7AB"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04" w:history="1">
        <w:r w:rsidR="0090045A" w:rsidRPr="00A10CA2">
          <w:rPr>
            <w:rStyle w:val="Hyperlink"/>
          </w:rPr>
          <w:t>1.4. Caso de estudio</w:t>
        </w:r>
        <w:r w:rsidR="0090045A">
          <w:rPr>
            <w:noProof/>
            <w:webHidden/>
          </w:rPr>
          <w:tab/>
        </w:r>
        <w:r w:rsidR="0090045A">
          <w:rPr>
            <w:noProof/>
            <w:webHidden/>
          </w:rPr>
          <w:fldChar w:fldCharType="begin"/>
        </w:r>
        <w:r w:rsidR="0090045A">
          <w:rPr>
            <w:noProof/>
            <w:webHidden/>
          </w:rPr>
          <w:instrText xml:space="preserve"> PAGEREF _Toc107044004 \h </w:instrText>
        </w:r>
        <w:r w:rsidR="0090045A">
          <w:rPr>
            <w:noProof/>
            <w:webHidden/>
          </w:rPr>
        </w:r>
        <w:r w:rsidR="0090045A">
          <w:rPr>
            <w:noProof/>
            <w:webHidden/>
          </w:rPr>
          <w:fldChar w:fldCharType="separate"/>
        </w:r>
        <w:r w:rsidR="0090045A">
          <w:rPr>
            <w:noProof/>
            <w:webHidden/>
          </w:rPr>
          <w:t>2</w:t>
        </w:r>
        <w:r w:rsidR="0090045A">
          <w:rPr>
            <w:noProof/>
            <w:webHidden/>
          </w:rPr>
          <w:fldChar w:fldCharType="end"/>
        </w:r>
      </w:hyperlink>
    </w:p>
    <w:p w14:paraId="4E4A3A99" w14:textId="1F6BBDF6"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05" w:history="1">
        <w:r w:rsidR="0090045A" w:rsidRPr="00A10CA2">
          <w:rPr>
            <w:rStyle w:val="Hyperlink"/>
          </w:rPr>
          <w:t>1.5. Requerimientos</w:t>
        </w:r>
        <w:r w:rsidR="0090045A">
          <w:rPr>
            <w:noProof/>
            <w:webHidden/>
          </w:rPr>
          <w:tab/>
        </w:r>
        <w:r w:rsidR="0090045A">
          <w:rPr>
            <w:noProof/>
            <w:webHidden/>
          </w:rPr>
          <w:fldChar w:fldCharType="begin"/>
        </w:r>
        <w:r w:rsidR="0090045A">
          <w:rPr>
            <w:noProof/>
            <w:webHidden/>
          </w:rPr>
          <w:instrText xml:space="preserve"> PAGEREF _Toc107044005 \h </w:instrText>
        </w:r>
        <w:r w:rsidR="0090045A">
          <w:rPr>
            <w:noProof/>
            <w:webHidden/>
          </w:rPr>
        </w:r>
        <w:r w:rsidR="0090045A">
          <w:rPr>
            <w:noProof/>
            <w:webHidden/>
          </w:rPr>
          <w:fldChar w:fldCharType="separate"/>
        </w:r>
        <w:r w:rsidR="0090045A">
          <w:rPr>
            <w:noProof/>
            <w:webHidden/>
          </w:rPr>
          <w:t>2</w:t>
        </w:r>
        <w:r w:rsidR="0090045A">
          <w:rPr>
            <w:noProof/>
            <w:webHidden/>
          </w:rPr>
          <w:fldChar w:fldCharType="end"/>
        </w:r>
      </w:hyperlink>
    </w:p>
    <w:p w14:paraId="10B6D48E" w14:textId="0FFB58DA" w:rsidR="0090045A" w:rsidRDefault="00737FAD">
      <w:pPr>
        <w:pStyle w:val="TOC1"/>
        <w:tabs>
          <w:tab w:val="right" w:pos="9962"/>
        </w:tabs>
        <w:rPr>
          <w:rFonts w:asciiTheme="minorHAnsi" w:eastAsiaTheme="minorEastAsia" w:hAnsiTheme="minorHAnsi" w:cstheme="minorBidi"/>
          <w:noProof/>
          <w:color w:val="auto"/>
          <w:sz w:val="22"/>
          <w:szCs w:val="22"/>
          <w:lang w:val="es-CO" w:eastAsia="es-CO"/>
        </w:rPr>
      </w:pPr>
      <w:hyperlink w:anchor="_Toc107044006" w:history="1">
        <w:r w:rsidR="0090045A" w:rsidRPr="00A10CA2">
          <w:rPr>
            <w:rStyle w:val="Hyperlink"/>
          </w:rPr>
          <w:t>2. Descarga y procesamiento de modelos de terreno</w:t>
        </w:r>
        <w:r w:rsidR="0090045A">
          <w:rPr>
            <w:noProof/>
            <w:webHidden/>
          </w:rPr>
          <w:tab/>
        </w:r>
        <w:r w:rsidR="0090045A">
          <w:rPr>
            <w:noProof/>
            <w:webHidden/>
          </w:rPr>
          <w:fldChar w:fldCharType="begin"/>
        </w:r>
        <w:r w:rsidR="0090045A">
          <w:rPr>
            <w:noProof/>
            <w:webHidden/>
          </w:rPr>
          <w:instrText xml:space="preserve"> PAGEREF _Toc107044006 \h </w:instrText>
        </w:r>
        <w:r w:rsidR="0090045A">
          <w:rPr>
            <w:noProof/>
            <w:webHidden/>
          </w:rPr>
        </w:r>
        <w:r w:rsidR="0090045A">
          <w:rPr>
            <w:noProof/>
            <w:webHidden/>
          </w:rPr>
          <w:fldChar w:fldCharType="separate"/>
        </w:r>
        <w:r w:rsidR="0090045A">
          <w:rPr>
            <w:noProof/>
            <w:webHidden/>
          </w:rPr>
          <w:t>2</w:t>
        </w:r>
        <w:r w:rsidR="0090045A">
          <w:rPr>
            <w:noProof/>
            <w:webHidden/>
          </w:rPr>
          <w:fldChar w:fldCharType="end"/>
        </w:r>
      </w:hyperlink>
    </w:p>
    <w:p w14:paraId="51051551" w14:textId="275BB711"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07" w:history="1">
        <w:r w:rsidR="0090045A" w:rsidRPr="00A10CA2">
          <w:rPr>
            <w:rStyle w:val="Hyperlink"/>
          </w:rPr>
          <w:t>2.1. Creación de usuario NASA Earthdata</w:t>
        </w:r>
        <w:r w:rsidR="0090045A">
          <w:rPr>
            <w:noProof/>
            <w:webHidden/>
          </w:rPr>
          <w:tab/>
        </w:r>
        <w:r w:rsidR="0090045A">
          <w:rPr>
            <w:noProof/>
            <w:webHidden/>
          </w:rPr>
          <w:fldChar w:fldCharType="begin"/>
        </w:r>
        <w:r w:rsidR="0090045A">
          <w:rPr>
            <w:noProof/>
            <w:webHidden/>
          </w:rPr>
          <w:instrText xml:space="preserve"> PAGEREF _Toc107044007 \h </w:instrText>
        </w:r>
        <w:r w:rsidR="0090045A">
          <w:rPr>
            <w:noProof/>
            <w:webHidden/>
          </w:rPr>
        </w:r>
        <w:r w:rsidR="0090045A">
          <w:rPr>
            <w:noProof/>
            <w:webHidden/>
          </w:rPr>
          <w:fldChar w:fldCharType="separate"/>
        </w:r>
        <w:r w:rsidR="0090045A">
          <w:rPr>
            <w:noProof/>
            <w:webHidden/>
          </w:rPr>
          <w:t>2</w:t>
        </w:r>
        <w:r w:rsidR="0090045A">
          <w:rPr>
            <w:noProof/>
            <w:webHidden/>
          </w:rPr>
          <w:fldChar w:fldCharType="end"/>
        </w:r>
      </w:hyperlink>
    </w:p>
    <w:p w14:paraId="4B0F9413" w14:textId="0F366525"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08" w:history="1">
        <w:r w:rsidR="0090045A" w:rsidRPr="00A10CA2">
          <w:rPr>
            <w:rStyle w:val="Hyperlink"/>
          </w:rPr>
          <w:t>2.2. Descarga de modelo digital de elevación - DEM - NASA ASTER GDEM v2, v3 (30m)</w:t>
        </w:r>
        <w:r w:rsidR="0090045A">
          <w:rPr>
            <w:noProof/>
            <w:webHidden/>
          </w:rPr>
          <w:tab/>
        </w:r>
        <w:r w:rsidR="0090045A">
          <w:rPr>
            <w:noProof/>
            <w:webHidden/>
          </w:rPr>
          <w:fldChar w:fldCharType="begin"/>
        </w:r>
        <w:r w:rsidR="0090045A">
          <w:rPr>
            <w:noProof/>
            <w:webHidden/>
          </w:rPr>
          <w:instrText xml:space="preserve"> PAGEREF _Toc107044008 \h </w:instrText>
        </w:r>
        <w:r w:rsidR="0090045A">
          <w:rPr>
            <w:noProof/>
            <w:webHidden/>
          </w:rPr>
        </w:r>
        <w:r w:rsidR="0090045A">
          <w:rPr>
            <w:noProof/>
            <w:webHidden/>
          </w:rPr>
          <w:fldChar w:fldCharType="separate"/>
        </w:r>
        <w:r w:rsidR="0090045A">
          <w:rPr>
            <w:noProof/>
            <w:webHidden/>
          </w:rPr>
          <w:t>2</w:t>
        </w:r>
        <w:r w:rsidR="0090045A">
          <w:rPr>
            <w:noProof/>
            <w:webHidden/>
          </w:rPr>
          <w:fldChar w:fldCharType="end"/>
        </w:r>
      </w:hyperlink>
    </w:p>
    <w:p w14:paraId="2FB079F7" w14:textId="4BE0A8BB"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09" w:history="1">
        <w:r w:rsidR="0090045A" w:rsidRPr="00A10CA2">
          <w:rPr>
            <w:rStyle w:val="Hyperlink"/>
          </w:rPr>
          <w:t>2.3. Descarga de modelo digital de elevación - DEM - ALOS PALSAR (12.5m)</w:t>
        </w:r>
        <w:r w:rsidR="0090045A">
          <w:rPr>
            <w:noProof/>
            <w:webHidden/>
          </w:rPr>
          <w:tab/>
        </w:r>
        <w:r w:rsidR="0090045A">
          <w:rPr>
            <w:noProof/>
            <w:webHidden/>
          </w:rPr>
          <w:fldChar w:fldCharType="begin"/>
        </w:r>
        <w:r w:rsidR="0090045A">
          <w:rPr>
            <w:noProof/>
            <w:webHidden/>
          </w:rPr>
          <w:instrText xml:space="preserve"> PAGEREF _Toc107044009 \h </w:instrText>
        </w:r>
        <w:r w:rsidR="0090045A">
          <w:rPr>
            <w:noProof/>
            <w:webHidden/>
          </w:rPr>
        </w:r>
        <w:r w:rsidR="0090045A">
          <w:rPr>
            <w:noProof/>
            <w:webHidden/>
          </w:rPr>
          <w:fldChar w:fldCharType="separate"/>
        </w:r>
        <w:r w:rsidR="0090045A">
          <w:rPr>
            <w:noProof/>
            <w:webHidden/>
          </w:rPr>
          <w:t>3</w:t>
        </w:r>
        <w:r w:rsidR="0090045A">
          <w:rPr>
            <w:noProof/>
            <w:webHidden/>
          </w:rPr>
          <w:fldChar w:fldCharType="end"/>
        </w:r>
      </w:hyperlink>
    </w:p>
    <w:p w14:paraId="2043C323" w14:textId="433D14EE"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10" w:history="1">
        <w:r w:rsidR="0090045A" w:rsidRPr="00A10CA2">
          <w:rPr>
            <w:rStyle w:val="Hyperlink"/>
          </w:rPr>
          <w:t>2.4. Descarga de modelo digital de elevación - DEM - SRTM v3.0 1 arcsec (30m), SRTM v3.0 3 arcsec (90m)</w:t>
        </w:r>
        <w:r w:rsidR="0090045A">
          <w:rPr>
            <w:noProof/>
            <w:webHidden/>
          </w:rPr>
          <w:tab/>
        </w:r>
        <w:r w:rsidR="0090045A">
          <w:rPr>
            <w:noProof/>
            <w:webHidden/>
          </w:rPr>
          <w:fldChar w:fldCharType="begin"/>
        </w:r>
        <w:r w:rsidR="0090045A">
          <w:rPr>
            <w:noProof/>
            <w:webHidden/>
          </w:rPr>
          <w:instrText xml:space="preserve"> PAGEREF _Toc107044010 \h </w:instrText>
        </w:r>
        <w:r w:rsidR="0090045A">
          <w:rPr>
            <w:noProof/>
            <w:webHidden/>
          </w:rPr>
        </w:r>
        <w:r w:rsidR="0090045A">
          <w:rPr>
            <w:noProof/>
            <w:webHidden/>
          </w:rPr>
          <w:fldChar w:fldCharType="separate"/>
        </w:r>
        <w:r w:rsidR="0090045A">
          <w:rPr>
            <w:noProof/>
            <w:webHidden/>
          </w:rPr>
          <w:t>3</w:t>
        </w:r>
        <w:r w:rsidR="0090045A">
          <w:rPr>
            <w:noProof/>
            <w:webHidden/>
          </w:rPr>
          <w:fldChar w:fldCharType="end"/>
        </w:r>
      </w:hyperlink>
    </w:p>
    <w:p w14:paraId="62A1D75A" w14:textId="64D7364A"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11" w:history="1">
        <w:r w:rsidR="0090045A" w:rsidRPr="00A10CA2">
          <w:rPr>
            <w:rStyle w:val="Hyperlink"/>
          </w:rPr>
          <w:t>2.5. Creación, reproyección de mosaicos y visualización 3D</w:t>
        </w:r>
        <w:r w:rsidR="0090045A">
          <w:rPr>
            <w:noProof/>
            <w:webHidden/>
          </w:rPr>
          <w:tab/>
        </w:r>
        <w:r w:rsidR="0090045A">
          <w:rPr>
            <w:noProof/>
            <w:webHidden/>
          </w:rPr>
          <w:fldChar w:fldCharType="begin"/>
        </w:r>
        <w:r w:rsidR="0090045A">
          <w:rPr>
            <w:noProof/>
            <w:webHidden/>
          </w:rPr>
          <w:instrText xml:space="preserve"> PAGEREF _Toc107044011 \h </w:instrText>
        </w:r>
        <w:r w:rsidR="0090045A">
          <w:rPr>
            <w:noProof/>
            <w:webHidden/>
          </w:rPr>
        </w:r>
        <w:r w:rsidR="0090045A">
          <w:rPr>
            <w:noProof/>
            <w:webHidden/>
          </w:rPr>
          <w:fldChar w:fldCharType="separate"/>
        </w:r>
        <w:r w:rsidR="0090045A">
          <w:rPr>
            <w:noProof/>
            <w:webHidden/>
          </w:rPr>
          <w:t>3</w:t>
        </w:r>
        <w:r w:rsidR="0090045A">
          <w:rPr>
            <w:noProof/>
            <w:webHidden/>
          </w:rPr>
          <w:fldChar w:fldCharType="end"/>
        </w:r>
      </w:hyperlink>
    </w:p>
    <w:p w14:paraId="75CF7607" w14:textId="5305ADE7"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12" w:history="1">
        <w:r w:rsidR="0090045A" w:rsidRPr="00A10CA2">
          <w:rPr>
            <w:rStyle w:val="Hyperlink"/>
          </w:rPr>
          <w:t>2.6. Sombreado de colinas – Hillshade</w:t>
        </w:r>
        <w:r w:rsidR="0090045A">
          <w:rPr>
            <w:noProof/>
            <w:webHidden/>
          </w:rPr>
          <w:tab/>
        </w:r>
        <w:r w:rsidR="0090045A">
          <w:rPr>
            <w:noProof/>
            <w:webHidden/>
          </w:rPr>
          <w:fldChar w:fldCharType="begin"/>
        </w:r>
        <w:r w:rsidR="0090045A">
          <w:rPr>
            <w:noProof/>
            <w:webHidden/>
          </w:rPr>
          <w:instrText xml:space="preserve"> PAGEREF _Toc107044012 \h </w:instrText>
        </w:r>
        <w:r w:rsidR="0090045A">
          <w:rPr>
            <w:noProof/>
            <w:webHidden/>
          </w:rPr>
        </w:r>
        <w:r w:rsidR="0090045A">
          <w:rPr>
            <w:noProof/>
            <w:webHidden/>
          </w:rPr>
          <w:fldChar w:fldCharType="separate"/>
        </w:r>
        <w:r w:rsidR="0090045A">
          <w:rPr>
            <w:noProof/>
            <w:webHidden/>
          </w:rPr>
          <w:t>3</w:t>
        </w:r>
        <w:r w:rsidR="0090045A">
          <w:rPr>
            <w:noProof/>
            <w:webHidden/>
          </w:rPr>
          <w:fldChar w:fldCharType="end"/>
        </w:r>
      </w:hyperlink>
    </w:p>
    <w:p w14:paraId="32EFDEAF" w14:textId="4118C58B"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13" w:history="1">
        <w:r w:rsidR="0090045A" w:rsidRPr="00A10CA2">
          <w:rPr>
            <w:rStyle w:val="Hyperlink"/>
          </w:rPr>
          <w:t>2.7. Descarga de GDB nacional del IGAC en escala 1:25.000 y fotorrestitución de redes de drenaje</w:t>
        </w:r>
        <w:r w:rsidR="0090045A">
          <w:rPr>
            <w:noProof/>
            <w:webHidden/>
          </w:rPr>
          <w:tab/>
        </w:r>
        <w:r w:rsidR="0090045A">
          <w:rPr>
            <w:noProof/>
            <w:webHidden/>
          </w:rPr>
          <w:fldChar w:fldCharType="begin"/>
        </w:r>
        <w:r w:rsidR="0090045A">
          <w:rPr>
            <w:noProof/>
            <w:webHidden/>
          </w:rPr>
          <w:instrText xml:space="preserve"> PAGEREF _Toc107044013 \h </w:instrText>
        </w:r>
        <w:r w:rsidR="0090045A">
          <w:rPr>
            <w:noProof/>
            <w:webHidden/>
          </w:rPr>
        </w:r>
        <w:r w:rsidR="0090045A">
          <w:rPr>
            <w:noProof/>
            <w:webHidden/>
          </w:rPr>
          <w:fldChar w:fldCharType="separate"/>
        </w:r>
        <w:r w:rsidR="0090045A">
          <w:rPr>
            <w:noProof/>
            <w:webHidden/>
          </w:rPr>
          <w:t>3</w:t>
        </w:r>
        <w:r w:rsidR="0090045A">
          <w:rPr>
            <w:noProof/>
            <w:webHidden/>
          </w:rPr>
          <w:fldChar w:fldCharType="end"/>
        </w:r>
      </w:hyperlink>
    </w:p>
    <w:p w14:paraId="373EA808" w14:textId="660FDEAC"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14" w:history="1">
        <w:r w:rsidR="0090045A" w:rsidRPr="00A10CA2">
          <w:rPr>
            <w:rStyle w:val="Hyperlink"/>
          </w:rPr>
          <w:t>2.8. Relleno de sumideros – Fill Sinks – FIL</w:t>
        </w:r>
        <w:r w:rsidR="0090045A">
          <w:rPr>
            <w:noProof/>
            <w:webHidden/>
          </w:rPr>
          <w:tab/>
        </w:r>
        <w:r w:rsidR="0090045A">
          <w:rPr>
            <w:noProof/>
            <w:webHidden/>
          </w:rPr>
          <w:fldChar w:fldCharType="begin"/>
        </w:r>
        <w:r w:rsidR="0090045A">
          <w:rPr>
            <w:noProof/>
            <w:webHidden/>
          </w:rPr>
          <w:instrText xml:space="preserve"> PAGEREF _Toc107044014 \h </w:instrText>
        </w:r>
        <w:r w:rsidR="0090045A">
          <w:rPr>
            <w:noProof/>
            <w:webHidden/>
          </w:rPr>
        </w:r>
        <w:r w:rsidR="0090045A">
          <w:rPr>
            <w:noProof/>
            <w:webHidden/>
          </w:rPr>
          <w:fldChar w:fldCharType="separate"/>
        </w:r>
        <w:r w:rsidR="0090045A">
          <w:rPr>
            <w:noProof/>
            <w:webHidden/>
          </w:rPr>
          <w:t>3</w:t>
        </w:r>
        <w:r w:rsidR="0090045A">
          <w:rPr>
            <w:noProof/>
            <w:webHidden/>
          </w:rPr>
          <w:fldChar w:fldCharType="end"/>
        </w:r>
      </w:hyperlink>
    </w:p>
    <w:p w14:paraId="79C1072E" w14:textId="482A272A"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15" w:history="1">
        <w:r w:rsidR="0090045A" w:rsidRPr="00A10CA2">
          <w:rPr>
            <w:rStyle w:val="Hyperlink"/>
          </w:rPr>
          <w:t>2.9. Reacondicionamiento de terreno - DEM Reconditioning – AgreeDEM</w:t>
        </w:r>
        <w:r w:rsidR="0090045A">
          <w:rPr>
            <w:noProof/>
            <w:webHidden/>
          </w:rPr>
          <w:tab/>
        </w:r>
        <w:r w:rsidR="0090045A">
          <w:rPr>
            <w:noProof/>
            <w:webHidden/>
          </w:rPr>
          <w:fldChar w:fldCharType="begin"/>
        </w:r>
        <w:r w:rsidR="0090045A">
          <w:rPr>
            <w:noProof/>
            <w:webHidden/>
          </w:rPr>
          <w:instrText xml:space="preserve"> PAGEREF _Toc107044015 \h </w:instrText>
        </w:r>
        <w:r w:rsidR="0090045A">
          <w:rPr>
            <w:noProof/>
            <w:webHidden/>
          </w:rPr>
        </w:r>
        <w:r w:rsidR="0090045A">
          <w:rPr>
            <w:noProof/>
            <w:webHidden/>
          </w:rPr>
          <w:fldChar w:fldCharType="separate"/>
        </w:r>
        <w:r w:rsidR="0090045A">
          <w:rPr>
            <w:noProof/>
            <w:webHidden/>
          </w:rPr>
          <w:t>3</w:t>
        </w:r>
        <w:r w:rsidR="0090045A">
          <w:rPr>
            <w:noProof/>
            <w:webHidden/>
          </w:rPr>
          <w:fldChar w:fldCharType="end"/>
        </w:r>
      </w:hyperlink>
    </w:p>
    <w:p w14:paraId="7D3D6C77" w14:textId="2B3BD6CC"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16" w:history="1">
        <w:r w:rsidR="0090045A" w:rsidRPr="00A10CA2">
          <w:rPr>
            <w:rStyle w:val="Hyperlink"/>
          </w:rPr>
          <w:t>2.10. Direcciones de Flujo – Flow Direction – FDR</w:t>
        </w:r>
        <w:r w:rsidR="0090045A">
          <w:rPr>
            <w:noProof/>
            <w:webHidden/>
          </w:rPr>
          <w:tab/>
        </w:r>
        <w:r w:rsidR="0090045A">
          <w:rPr>
            <w:noProof/>
            <w:webHidden/>
          </w:rPr>
          <w:fldChar w:fldCharType="begin"/>
        </w:r>
        <w:r w:rsidR="0090045A">
          <w:rPr>
            <w:noProof/>
            <w:webHidden/>
          </w:rPr>
          <w:instrText xml:space="preserve"> PAGEREF _Toc107044016 \h </w:instrText>
        </w:r>
        <w:r w:rsidR="0090045A">
          <w:rPr>
            <w:noProof/>
            <w:webHidden/>
          </w:rPr>
        </w:r>
        <w:r w:rsidR="0090045A">
          <w:rPr>
            <w:noProof/>
            <w:webHidden/>
          </w:rPr>
          <w:fldChar w:fldCharType="separate"/>
        </w:r>
        <w:r w:rsidR="0090045A">
          <w:rPr>
            <w:noProof/>
            <w:webHidden/>
          </w:rPr>
          <w:t>3</w:t>
        </w:r>
        <w:r w:rsidR="0090045A">
          <w:rPr>
            <w:noProof/>
            <w:webHidden/>
          </w:rPr>
          <w:fldChar w:fldCharType="end"/>
        </w:r>
      </w:hyperlink>
    </w:p>
    <w:p w14:paraId="3876FBB4" w14:textId="2F555D93" w:rsidR="0090045A" w:rsidRDefault="00737FAD">
      <w:pPr>
        <w:pStyle w:val="TOC1"/>
        <w:tabs>
          <w:tab w:val="right" w:pos="9962"/>
        </w:tabs>
        <w:rPr>
          <w:rFonts w:asciiTheme="minorHAnsi" w:eastAsiaTheme="minorEastAsia" w:hAnsiTheme="minorHAnsi" w:cstheme="minorBidi"/>
          <w:noProof/>
          <w:color w:val="auto"/>
          <w:sz w:val="22"/>
          <w:szCs w:val="22"/>
          <w:lang w:val="es-CO" w:eastAsia="es-CO"/>
        </w:rPr>
      </w:pPr>
      <w:hyperlink w:anchor="_Toc107044017" w:history="1">
        <w:r w:rsidR="0090045A" w:rsidRPr="00A10CA2">
          <w:rPr>
            <w:rStyle w:val="Hyperlink"/>
          </w:rPr>
          <w:t>3. Descarga, procesamiento y análisis de datos hidroclimatológicos</w:t>
        </w:r>
        <w:r w:rsidR="0090045A">
          <w:rPr>
            <w:noProof/>
            <w:webHidden/>
          </w:rPr>
          <w:tab/>
        </w:r>
        <w:r w:rsidR="0090045A">
          <w:rPr>
            <w:noProof/>
            <w:webHidden/>
          </w:rPr>
          <w:fldChar w:fldCharType="begin"/>
        </w:r>
        <w:r w:rsidR="0090045A">
          <w:rPr>
            <w:noProof/>
            <w:webHidden/>
          </w:rPr>
          <w:instrText xml:space="preserve"> PAGEREF _Toc107044017 \h </w:instrText>
        </w:r>
        <w:r w:rsidR="0090045A">
          <w:rPr>
            <w:noProof/>
            <w:webHidden/>
          </w:rPr>
        </w:r>
        <w:r w:rsidR="0090045A">
          <w:rPr>
            <w:noProof/>
            <w:webHidden/>
          </w:rPr>
          <w:fldChar w:fldCharType="separate"/>
        </w:r>
        <w:r w:rsidR="0090045A">
          <w:rPr>
            <w:noProof/>
            <w:webHidden/>
          </w:rPr>
          <w:t>3</w:t>
        </w:r>
        <w:r w:rsidR="0090045A">
          <w:rPr>
            <w:noProof/>
            <w:webHidden/>
          </w:rPr>
          <w:fldChar w:fldCharType="end"/>
        </w:r>
      </w:hyperlink>
    </w:p>
    <w:p w14:paraId="47A30693" w14:textId="74D8794E"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18" w:history="1">
        <w:r w:rsidR="0090045A" w:rsidRPr="00A10CA2">
          <w:rPr>
            <w:rStyle w:val="Hyperlink"/>
          </w:rPr>
          <w:t>3.1. Obtención de series de datos discretos climatológicos de estaciones terrestres</w:t>
        </w:r>
        <w:r w:rsidR="0090045A">
          <w:rPr>
            <w:noProof/>
            <w:webHidden/>
          </w:rPr>
          <w:tab/>
        </w:r>
        <w:r w:rsidR="0090045A">
          <w:rPr>
            <w:noProof/>
            <w:webHidden/>
          </w:rPr>
          <w:fldChar w:fldCharType="begin"/>
        </w:r>
        <w:r w:rsidR="0090045A">
          <w:rPr>
            <w:noProof/>
            <w:webHidden/>
          </w:rPr>
          <w:instrText xml:space="preserve"> PAGEREF _Toc107044018 \h </w:instrText>
        </w:r>
        <w:r w:rsidR="0090045A">
          <w:rPr>
            <w:noProof/>
            <w:webHidden/>
          </w:rPr>
        </w:r>
        <w:r w:rsidR="0090045A">
          <w:rPr>
            <w:noProof/>
            <w:webHidden/>
          </w:rPr>
          <w:fldChar w:fldCharType="separate"/>
        </w:r>
        <w:r w:rsidR="0090045A">
          <w:rPr>
            <w:noProof/>
            <w:webHidden/>
          </w:rPr>
          <w:t>4</w:t>
        </w:r>
        <w:r w:rsidR="0090045A">
          <w:rPr>
            <w:noProof/>
            <w:webHidden/>
          </w:rPr>
          <w:fldChar w:fldCharType="end"/>
        </w:r>
      </w:hyperlink>
    </w:p>
    <w:p w14:paraId="54401B9B" w14:textId="41866F96"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19" w:history="1">
        <w:r w:rsidR="0090045A" w:rsidRPr="00A10CA2">
          <w:rPr>
            <w:rStyle w:val="Hyperlink"/>
          </w:rPr>
          <w:t>3.2. Obtención de series de datos discretos climatológicos satelitales</w:t>
        </w:r>
        <w:r w:rsidR="0090045A">
          <w:rPr>
            <w:noProof/>
            <w:webHidden/>
          </w:rPr>
          <w:tab/>
        </w:r>
        <w:r w:rsidR="0090045A">
          <w:rPr>
            <w:noProof/>
            <w:webHidden/>
          </w:rPr>
          <w:fldChar w:fldCharType="begin"/>
        </w:r>
        <w:r w:rsidR="0090045A">
          <w:rPr>
            <w:noProof/>
            <w:webHidden/>
          </w:rPr>
          <w:instrText xml:space="preserve"> PAGEREF _Toc107044019 \h </w:instrText>
        </w:r>
        <w:r w:rsidR="0090045A">
          <w:rPr>
            <w:noProof/>
            <w:webHidden/>
          </w:rPr>
        </w:r>
        <w:r w:rsidR="0090045A">
          <w:rPr>
            <w:noProof/>
            <w:webHidden/>
          </w:rPr>
          <w:fldChar w:fldCharType="separate"/>
        </w:r>
        <w:r w:rsidR="0090045A">
          <w:rPr>
            <w:noProof/>
            <w:webHidden/>
          </w:rPr>
          <w:t>4</w:t>
        </w:r>
        <w:r w:rsidR="0090045A">
          <w:rPr>
            <w:noProof/>
            <w:webHidden/>
          </w:rPr>
          <w:fldChar w:fldCharType="end"/>
        </w:r>
      </w:hyperlink>
    </w:p>
    <w:p w14:paraId="3A6FD9DB" w14:textId="54DD3E7F"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20" w:history="1">
        <w:r w:rsidR="0090045A" w:rsidRPr="00A10CA2">
          <w:rPr>
            <w:rStyle w:val="Hyperlink"/>
          </w:rPr>
          <w:t>3.3. Representación gráfica de series</w:t>
        </w:r>
        <w:r w:rsidR="0090045A">
          <w:rPr>
            <w:noProof/>
            <w:webHidden/>
          </w:rPr>
          <w:tab/>
        </w:r>
        <w:r w:rsidR="0090045A">
          <w:rPr>
            <w:noProof/>
            <w:webHidden/>
          </w:rPr>
          <w:fldChar w:fldCharType="begin"/>
        </w:r>
        <w:r w:rsidR="0090045A">
          <w:rPr>
            <w:noProof/>
            <w:webHidden/>
          </w:rPr>
          <w:instrText xml:space="preserve"> PAGEREF _Toc107044020 \h </w:instrText>
        </w:r>
        <w:r w:rsidR="0090045A">
          <w:rPr>
            <w:noProof/>
            <w:webHidden/>
          </w:rPr>
        </w:r>
        <w:r w:rsidR="0090045A">
          <w:rPr>
            <w:noProof/>
            <w:webHidden/>
          </w:rPr>
          <w:fldChar w:fldCharType="separate"/>
        </w:r>
        <w:r w:rsidR="0090045A">
          <w:rPr>
            <w:noProof/>
            <w:webHidden/>
          </w:rPr>
          <w:t>4</w:t>
        </w:r>
        <w:r w:rsidR="0090045A">
          <w:rPr>
            <w:noProof/>
            <w:webHidden/>
          </w:rPr>
          <w:fldChar w:fldCharType="end"/>
        </w:r>
      </w:hyperlink>
    </w:p>
    <w:p w14:paraId="70058A83" w14:textId="740B7C8F"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21" w:history="1">
        <w:r w:rsidR="0090045A" w:rsidRPr="00A10CA2">
          <w:rPr>
            <w:rStyle w:val="Hyperlink"/>
          </w:rPr>
          <w:t>3.4. Identificación y marcación de datos atípicos - outliers</w:t>
        </w:r>
        <w:r w:rsidR="0090045A">
          <w:rPr>
            <w:noProof/>
            <w:webHidden/>
          </w:rPr>
          <w:tab/>
        </w:r>
        <w:r w:rsidR="0090045A">
          <w:rPr>
            <w:noProof/>
            <w:webHidden/>
          </w:rPr>
          <w:fldChar w:fldCharType="begin"/>
        </w:r>
        <w:r w:rsidR="0090045A">
          <w:rPr>
            <w:noProof/>
            <w:webHidden/>
          </w:rPr>
          <w:instrText xml:space="preserve"> PAGEREF _Toc107044021 \h </w:instrText>
        </w:r>
        <w:r w:rsidR="0090045A">
          <w:rPr>
            <w:noProof/>
            <w:webHidden/>
          </w:rPr>
        </w:r>
        <w:r w:rsidR="0090045A">
          <w:rPr>
            <w:noProof/>
            <w:webHidden/>
          </w:rPr>
          <w:fldChar w:fldCharType="separate"/>
        </w:r>
        <w:r w:rsidR="0090045A">
          <w:rPr>
            <w:noProof/>
            <w:webHidden/>
          </w:rPr>
          <w:t>4</w:t>
        </w:r>
        <w:r w:rsidR="0090045A">
          <w:rPr>
            <w:noProof/>
            <w:webHidden/>
          </w:rPr>
          <w:fldChar w:fldCharType="end"/>
        </w:r>
      </w:hyperlink>
    </w:p>
    <w:p w14:paraId="1F9FA945" w14:textId="06BC930E"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22" w:history="1">
        <w:r w:rsidR="0090045A" w:rsidRPr="00A10CA2">
          <w:rPr>
            <w:rStyle w:val="Hyperlink"/>
          </w:rPr>
          <w:t>3.5. Completado y extendido de series</w:t>
        </w:r>
        <w:r w:rsidR="0090045A">
          <w:rPr>
            <w:noProof/>
            <w:webHidden/>
          </w:rPr>
          <w:tab/>
        </w:r>
        <w:r w:rsidR="0090045A">
          <w:rPr>
            <w:noProof/>
            <w:webHidden/>
          </w:rPr>
          <w:fldChar w:fldCharType="begin"/>
        </w:r>
        <w:r w:rsidR="0090045A">
          <w:rPr>
            <w:noProof/>
            <w:webHidden/>
          </w:rPr>
          <w:instrText xml:space="preserve"> PAGEREF _Toc107044022 \h </w:instrText>
        </w:r>
        <w:r w:rsidR="0090045A">
          <w:rPr>
            <w:noProof/>
            <w:webHidden/>
          </w:rPr>
        </w:r>
        <w:r w:rsidR="0090045A">
          <w:rPr>
            <w:noProof/>
            <w:webHidden/>
          </w:rPr>
          <w:fldChar w:fldCharType="separate"/>
        </w:r>
        <w:r w:rsidR="0090045A">
          <w:rPr>
            <w:noProof/>
            <w:webHidden/>
          </w:rPr>
          <w:t>4</w:t>
        </w:r>
        <w:r w:rsidR="0090045A">
          <w:rPr>
            <w:noProof/>
            <w:webHidden/>
          </w:rPr>
          <w:fldChar w:fldCharType="end"/>
        </w:r>
      </w:hyperlink>
    </w:p>
    <w:p w14:paraId="4B2D8246" w14:textId="7968A846"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23" w:history="1">
        <w:r w:rsidR="0090045A" w:rsidRPr="00A10CA2">
          <w:rPr>
            <w:rStyle w:val="Hyperlink"/>
          </w:rPr>
          <w:t>3.6. Correlación de datos terrestres vs. datos remotos</w:t>
        </w:r>
        <w:r w:rsidR="0090045A">
          <w:rPr>
            <w:noProof/>
            <w:webHidden/>
          </w:rPr>
          <w:tab/>
        </w:r>
        <w:r w:rsidR="0090045A">
          <w:rPr>
            <w:noProof/>
            <w:webHidden/>
          </w:rPr>
          <w:fldChar w:fldCharType="begin"/>
        </w:r>
        <w:r w:rsidR="0090045A">
          <w:rPr>
            <w:noProof/>
            <w:webHidden/>
          </w:rPr>
          <w:instrText xml:space="preserve"> PAGEREF _Toc107044023 \h </w:instrText>
        </w:r>
        <w:r w:rsidR="0090045A">
          <w:rPr>
            <w:noProof/>
            <w:webHidden/>
          </w:rPr>
        </w:r>
        <w:r w:rsidR="0090045A">
          <w:rPr>
            <w:noProof/>
            <w:webHidden/>
          </w:rPr>
          <w:fldChar w:fldCharType="separate"/>
        </w:r>
        <w:r w:rsidR="0090045A">
          <w:rPr>
            <w:noProof/>
            <w:webHidden/>
          </w:rPr>
          <w:t>4</w:t>
        </w:r>
        <w:r w:rsidR="0090045A">
          <w:rPr>
            <w:noProof/>
            <w:webHidden/>
          </w:rPr>
          <w:fldChar w:fldCharType="end"/>
        </w:r>
      </w:hyperlink>
    </w:p>
    <w:p w14:paraId="2BEB98D7" w14:textId="675C674A"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24" w:history="1">
        <w:r w:rsidR="0090045A" w:rsidRPr="00A10CA2">
          <w:rPr>
            <w:rStyle w:val="Hyperlink"/>
          </w:rPr>
          <w:t>3.7. Análisis de cambio climático y segmentación de series</w:t>
        </w:r>
        <w:r w:rsidR="0090045A">
          <w:rPr>
            <w:noProof/>
            <w:webHidden/>
          </w:rPr>
          <w:tab/>
        </w:r>
        <w:r w:rsidR="0090045A">
          <w:rPr>
            <w:noProof/>
            <w:webHidden/>
          </w:rPr>
          <w:fldChar w:fldCharType="begin"/>
        </w:r>
        <w:r w:rsidR="0090045A">
          <w:rPr>
            <w:noProof/>
            <w:webHidden/>
          </w:rPr>
          <w:instrText xml:space="preserve"> PAGEREF _Toc107044024 \h </w:instrText>
        </w:r>
        <w:r w:rsidR="0090045A">
          <w:rPr>
            <w:noProof/>
            <w:webHidden/>
          </w:rPr>
        </w:r>
        <w:r w:rsidR="0090045A">
          <w:rPr>
            <w:noProof/>
            <w:webHidden/>
          </w:rPr>
          <w:fldChar w:fldCharType="separate"/>
        </w:r>
        <w:r w:rsidR="0090045A">
          <w:rPr>
            <w:noProof/>
            <w:webHidden/>
          </w:rPr>
          <w:t>4</w:t>
        </w:r>
        <w:r w:rsidR="0090045A">
          <w:rPr>
            <w:noProof/>
            <w:webHidden/>
          </w:rPr>
          <w:fldChar w:fldCharType="end"/>
        </w:r>
      </w:hyperlink>
    </w:p>
    <w:p w14:paraId="085328AE" w14:textId="50ECF53B" w:rsidR="0090045A" w:rsidRDefault="00737FAD">
      <w:pPr>
        <w:pStyle w:val="TOC1"/>
        <w:tabs>
          <w:tab w:val="right" w:pos="9962"/>
        </w:tabs>
        <w:rPr>
          <w:rFonts w:asciiTheme="minorHAnsi" w:eastAsiaTheme="minorEastAsia" w:hAnsiTheme="minorHAnsi" w:cstheme="minorBidi"/>
          <w:noProof/>
          <w:color w:val="auto"/>
          <w:sz w:val="22"/>
          <w:szCs w:val="22"/>
          <w:lang w:val="es-CO" w:eastAsia="es-CO"/>
        </w:rPr>
      </w:pPr>
      <w:hyperlink w:anchor="_Toc107044025" w:history="1">
        <w:r w:rsidR="0090045A" w:rsidRPr="00A10CA2">
          <w:rPr>
            <w:rStyle w:val="Hyperlink"/>
          </w:rPr>
          <w:t>4. Análisis espacial de variables climatológicas</w:t>
        </w:r>
        <w:r w:rsidR="0090045A">
          <w:rPr>
            <w:noProof/>
            <w:webHidden/>
          </w:rPr>
          <w:tab/>
        </w:r>
        <w:r w:rsidR="0090045A">
          <w:rPr>
            <w:noProof/>
            <w:webHidden/>
          </w:rPr>
          <w:fldChar w:fldCharType="begin"/>
        </w:r>
        <w:r w:rsidR="0090045A">
          <w:rPr>
            <w:noProof/>
            <w:webHidden/>
          </w:rPr>
          <w:instrText xml:space="preserve"> PAGEREF _Toc107044025 \h </w:instrText>
        </w:r>
        <w:r w:rsidR="0090045A">
          <w:rPr>
            <w:noProof/>
            <w:webHidden/>
          </w:rPr>
        </w:r>
        <w:r w:rsidR="0090045A">
          <w:rPr>
            <w:noProof/>
            <w:webHidden/>
          </w:rPr>
          <w:fldChar w:fldCharType="separate"/>
        </w:r>
        <w:r w:rsidR="0090045A">
          <w:rPr>
            <w:noProof/>
            <w:webHidden/>
          </w:rPr>
          <w:t>4</w:t>
        </w:r>
        <w:r w:rsidR="0090045A">
          <w:rPr>
            <w:noProof/>
            <w:webHidden/>
          </w:rPr>
          <w:fldChar w:fldCharType="end"/>
        </w:r>
      </w:hyperlink>
    </w:p>
    <w:p w14:paraId="794C5401" w14:textId="583041B7"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26" w:history="1">
        <w:r w:rsidR="0090045A" w:rsidRPr="00A10CA2">
          <w:rPr>
            <w:rStyle w:val="Hyperlink"/>
          </w:rPr>
          <w:t>4.1. Interpolación espacial de variables climatológicas</w:t>
        </w:r>
        <w:r w:rsidR="0090045A">
          <w:rPr>
            <w:noProof/>
            <w:webHidden/>
          </w:rPr>
          <w:tab/>
        </w:r>
        <w:r w:rsidR="0090045A">
          <w:rPr>
            <w:noProof/>
            <w:webHidden/>
          </w:rPr>
          <w:fldChar w:fldCharType="begin"/>
        </w:r>
        <w:r w:rsidR="0090045A">
          <w:rPr>
            <w:noProof/>
            <w:webHidden/>
          </w:rPr>
          <w:instrText xml:space="preserve"> PAGEREF _Toc107044026 \h </w:instrText>
        </w:r>
        <w:r w:rsidR="0090045A">
          <w:rPr>
            <w:noProof/>
            <w:webHidden/>
          </w:rPr>
        </w:r>
        <w:r w:rsidR="0090045A">
          <w:rPr>
            <w:noProof/>
            <w:webHidden/>
          </w:rPr>
          <w:fldChar w:fldCharType="separate"/>
        </w:r>
        <w:r w:rsidR="0090045A">
          <w:rPr>
            <w:noProof/>
            <w:webHidden/>
          </w:rPr>
          <w:t>4</w:t>
        </w:r>
        <w:r w:rsidR="0090045A">
          <w:rPr>
            <w:noProof/>
            <w:webHidden/>
          </w:rPr>
          <w:fldChar w:fldCharType="end"/>
        </w:r>
      </w:hyperlink>
    </w:p>
    <w:p w14:paraId="003F9E6E" w14:textId="3B9630A8"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27" w:history="1">
        <w:r w:rsidR="0090045A" w:rsidRPr="00A10CA2">
          <w:rPr>
            <w:rStyle w:val="Hyperlink"/>
          </w:rPr>
          <w:t>4.2. Mapa de evapotranspiración potencial - ETP</w:t>
        </w:r>
        <w:r w:rsidR="0090045A">
          <w:rPr>
            <w:noProof/>
            <w:webHidden/>
          </w:rPr>
          <w:tab/>
        </w:r>
        <w:r w:rsidR="0090045A">
          <w:rPr>
            <w:noProof/>
            <w:webHidden/>
          </w:rPr>
          <w:fldChar w:fldCharType="begin"/>
        </w:r>
        <w:r w:rsidR="0090045A">
          <w:rPr>
            <w:noProof/>
            <w:webHidden/>
          </w:rPr>
          <w:instrText xml:space="preserve"> PAGEREF _Toc107044027 \h </w:instrText>
        </w:r>
        <w:r w:rsidR="0090045A">
          <w:rPr>
            <w:noProof/>
            <w:webHidden/>
          </w:rPr>
        </w:r>
        <w:r w:rsidR="0090045A">
          <w:rPr>
            <w:noProof/>
            <w:webHidden/>
          </w:rPr>
          <w:fldChar w:fldCharType="separate"/>
        </w:r>
        <w:r w:rsidR="0090045A">
          <w:rPr>
            <w:noProof/>
            <w:webHidden/>
          </w:rPr>
          <w:t>5</w:t>
        </w:r>
        <w:r w:rsidR="0090045A">
          <w:rPr>
            <w:noProof/>
            <w:webHidden/>
          </w:rPr>
          <w:fldChar w:fldCharType="end"/>
        </w:r>
      </w:hyperlink>
    </w:p>
    <w:p w14:paraId="23ADA360" w14:textId="4BEB8DB9"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28" w:history="1">
        <w:r w:rsidR="0090045A" w:rsidRPr="00A10CA2">
          <w:rPr>
            <w:rStyle w:val="Hyperlink"/>
          </w:rPr>
          <w:t>4.3. Mapa de evapotranspiración real - ETR</w:t>
        </w:r>
        <w:r w:rsidR="0090045A">
          <w:rPr>
            <w:noProof/>
            <w:webHidden/>
          </w:rPr>
          <w:tab/>
        </w:r>
        <w:r w:rsidR="0090045A">
          <w:rPr>
            <w:noProof/>
            <w:webHidden/>
          </w:rPr>
          <w:fldChar w:fldCharType="begin"/>
        </w:r>
        <w:r w:rsidR="0090045A">
          <w:rPr>
            <w:noProof/>
            <w:webHidden/>
          </w:rPr>
          <w:instrText xml:space="preserve"> PAGEREF _Toc107044028 \h </w:instrText>
        </w:r>
        <w:r w:rsidR="0090045A">
          <w:rPr>
            <w:noProof/>
            <w:webHidden/>
          </w:rPr>
        </w:r>
        <w:r w:rsidR="0090045A">
          <w:rPr>
            <w:noProof/>
            <w:webHidden/>
          </w:rPr>
          <w:fldChar w:fldCharType="separate"/>
        </w:r>
        <w:r w:rsidR="0090045A">
          <w:rPr>
            <w:noProof/>
            <w:webHidden/>
          </w:rPr>
          <w:t>5</w:t>
        </w:r>
        <w:r w:rsidR="0090045A">
          <w:rPr>
            <w:noProof/>
            <w:webHidden/>
          </w:rPr>
          <w:fldChar w:fldCharType="end"/>
        </w:r>
      </w:hyperlink>
    </w:p>
    <w:p w14:paraId="5761634E" w14:textId="7A95A51D" w:rsidR="0090045A" w:rsidRDefault="00737FAD">
      <w:pPr>
        <w:pStyle w:val="TOC1"/>
        <w:tabs>
          <w:tab w:val="right" w:pos="9962"/>
        </w:tabs>
        <w:rPr>
          <w:rFonts w:asciiTheme="minorHAnsi" w:eastAsiaTheme="minorEastAsia" w:hAnsiTheme="minorHAnsi" w:cstheme="minorBidi"/>
          <w:noProof/>
          <w:color w:val="auto"/>
          <w:sz w:val="22"/>
          <w:szCs w:val="22"/>
          <w:lang w:val="es-CO" w:eastAsia="es-CO"/>
        </w:rPr>
      </w:pPr>
      <w:hyperlink w:anchor="_Toc107044029" w:history="1">
        <w:r w:rsidR="0090045A" w:rsidRPr="00A10CA2">
          <w:rPr>
            <w:rStyle w:val="Hyperlink"/>
          </w:rPr>
          <w:t>5. Balance hidrológico de largo plazo - LTWB</w:t>
        </w:r>
        <w:r w:rsidR="0090045A">
          <w:rPr>
            <w:noProof/>
            <w:webHidden/>
          </w:rPr>
          <w:tab/>
        </w:r>
        <w:r w:rsidR="0090045A">
          <w:rPr>
            <w:noProof/>
            <w:webHidden/>
          </w:rPr>
          <w:fldChar w:fldCharType="begin"/>
        </w:r>
        <w:r w:rsidR="0090045A">
          <w:rPr>
            <w:noProof/>
            <w:webHidden/>
          </w:rPr>
          <w:instrText xml:space="preserve"> PAGEREF _Toc107044029 \h </w:instrText>
        </w:r>
        <w:r w:rsidR="0090045A">
          <w:rPr>
            <w:noProof/>
            <w:webHidden/>
          </w:rPr>
        </w:r>
        <w:r w:rsidR="0090045A">
          <w:rPr>
            <w:noProof/>
            <w:webHidden/>
          </w:rPr>
          <w:fldChar w:fldCharType="separate"/>
        </w:r>
        <w:r w:rsidR="0090045A">
          <w:rPr>
            <w:noProof/>
            <w:webHidden/>
          </w:rPr>
          <w:t>5</w:t>
        </w:r>
        <w:r w:rsidR="0090045A">
          <w:rPr>
            <w:noProof/>
            <w:webHidden/>
          </w:rPr>
          <w:fldChar w:fldCharType="end"/>
        </w:r>
      </w:hyperlink>
    </w:p>
    <w:p w14:paraId="4E2B8FDC" w14:textId="7E5ADE81"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30" w:history="1">
        <w:r w:rsidR="0090045A" w:rsidRPr="00A10CA2">
          <w:rPr>
            <w:rStyle w:val="Hyperlink"/>
          </w:rPr>
          <w:t>5.1. Balance distribuido utilizando ArcGIS y QGIS</w:t>
        </w:r>
        <w:r w:rsidR="0090045A">
          <w:rPr>
            <w:noProof/>
            <w:webHidden/>
          </w:rPr>
          <w:tab/>
        </w:r>
        <w:r w:rsidR="0090045A">
          <w:rPr>
            <w:noProof/>
            <w:webHidden/>
          </w:rPr>
          <w:fldChar w:fldCharType="begin"/>
        </w:r>
        <w:r w:rsidR="0090045A">
          <w:rPr>
            <w:noProof/>
            <w:webHidden/>
          </w:rPr>
          <w:instrText xml:space="preserve"> PAGEREF _Toc107044030 \h </w:instrText>
        </w:r>
        <w:r w:rsidR="0090045A">
          <w:rPr>
            <w:noProof/>
            <w:webHidden/>
          </w:rPr>
        </w:r>
        <w:r w:rsidR="0090045A">
          <w:rPr>
            <w:noProof/>
            <w:webHidden/>
          </w:rPr>
          <w:fldChar w:fldCharType="separate"/>
        </w:r>
        <w:r w:rsidR="0090045A">
          <w:rPr>
            <w:noProof/>
            <w:webHidden/>
          </w:rPr>
          <w:t>5</w:t>
        </w:r>
        <w:r w:rsidR="0090045A">
          <w:rPr>
            <w:noProof/>
            <w:webHidden/>
          </w:rPr>
          <w:fldChar w:fldCharType="end"/>
        </w:r>
      </w:hyperlink>
    </w:p>
    <w:p w14:paraId="783AD3AB" w14:textId="6D18010D"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31" w:history="1">
        <w:r w:rsidR="0090045A" w:rsidRPr="00A10CA2">
          <w:rPr>
            <w:rStyle w:val="Hyperlink"/>
          </w:rPr>
          <w:t>5.2. Localización de puntos para lectura de caudales y áreas de aportación</w:t>
        </w:r>
        <w:r w:rsidR="0090045A">
          <w:rPr>
            <w:noProof/>
            <w:webHidden/>
          </w:rPr>
          <w:tab/>
        </w:r>
        <w:r w:rsidR="0090045A">
          <w:rPr>
            <w:noProof/>
            <w:webHidden/>
          </w:rPr>
          <w:fldChar w:fldCharType="begin"/>
        </w:r>
        <w:r w:rsidR="0090045A">
          <w:rPr>
            <w:noProof/>
            <w:webHidden/>
          </w:rPr>
          <w:instrText xml:space="preserve"> PAGEREF _Toc107044031 \h </w:instrText>
        </w:r>
        <w:r w:rsidR="0090045A">
          <w:rPr>
            <w:noProof/>
            <w:webHidden/>
          </w:rPr>
        </w:r>
        <w:r w:rsidR="0090045A">
          <w:rPr>
            <w:noProof/>
            <w:webHidden/>
          </w:rPr>
          <w:fldChar w:fldCharType="separate"/>
        </w:r>
        <w:r w:rsidR="0090045A">
          <w:rPr>
            <w:noProof/>
            <w:webHidden/>
          </w:rPr>
          <w:t>5</w:t>
        </w:r>
        <w:r w:rsidR="0090045A">
          <w:rPr>
            <w:noProof/>
            <w:webHidden/>
          </w:rPr>
          <w:fldChar w:fldCharType="end"/>
        </w:r>
      </w:hyperlink>
    </w:p>
    <w:p w14:paraId="03D744C8" w14:textId="2D5D7846"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32" w:history="1">
        <w:r w:rsidR="0090045A" w:rsidRPr="00A10CA2">
          <w:rPr>
            <w:rStyle w:val="Hyperlink"/>
          </w:rPr>
          <w:t>5.3. Obtención de caudales y áreas de aportación por puntos de localización</w:t>
        </w:r>
        <w:r w:rsidR="0090045A">
          <w:rPr>
            <w:noProof/>
            <w:webHidden/>
          </w:rPr>
          <w:tab/>
        </w:r>
        <w:r w:rsidR="0090045A">
          <w:rPr>
            <w:noProof/>
            <w:webHidden/>
          </w:rPr>
          <w:fldChar w:fldCharType="begin"/>
        </w:r>
        <w:r w:rsidR="0090045A">
          <w:rPr>
            <w:noProof/>
            <w:webHidden/>
          </w:rPr>
          <w:instrText xml:space="preserve"> PAGEREF _Toc107044032 \h </w:instrText>
        </w:r>
        <w:r w:rsidR="0090045A">
          <w:rPr>
            <w:noProof/>
            <w:webHidden/>
          </w:rPr>
        </w:r>
        <w:r w:rsidR="0090045A">
          <w:rPr>
            <w:noProof/>
            <w:webHidden/>
          </w:rPr>
          <w:fldChar w:fldCharType="separate"/>
        </w:r>
        <w:r w:rsidR="0090045A">
          <w:rPr>
            <w:noProof/>
            <w:webHidden/>
          </w:rPr>
          <w:t>5</w:t>
        </w:r>
        <w:r w:rsidR="0090045A">
          <w:rPr>
            <w:noProof/>
            <w:webHidden/>
          </w:rPr>
          <w:fldChar w:fldCharType="end"/>
        </w:r>
      </w:hyperlink>
    </w:p>
    <w:p w14:paraId="7476514B" w14:textId="40E1F28A"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33" w:history="1">
        <w:r w:rsidR="0090045A" w:rsidRPr="00A10CA2">
          <w:rPr>
            <w:rStyle w:val="Hyperlink"/>
          </w:rPr>
          <w:t>5.4. Cálculo y creación del mapa de isorendimiento medio</w:t>
        </w:r>
        <w:r w:rsidR="0090045A">
          <w:rPr>
            <w:noProof/>
            <w:webHidden/>
          </w:rPr>
          <w:tab/>
        </w:r>
        <w:r w:rsidR="0090045A">
          <w:rPr>
            <w:noProof/>
            <w:webHidden/>
          </w:rPr>
          <w:fldChar w:fldCharType="begin"/>
        </w:r>
        <w:r w:rsidR="0090045A">
          <w:rPr>
            <w:noProof/>
            <w:webHidden/>
          </w:rPr>
          <w:instrText xml:space="preserve"> PAGEREF _Toc107044033 \h </w:instrText>
        </w:r>
        <w:r w:rsidR="0090045A">
          <w:rPr>
            <w:noProof/>
            <w:webHidden/>
          </w:rPr>
        </w:r>
        <w:r w:rsidR="0090045A">
          <w:rPr>
            <w:noProof/>
            <w:webHidden/>
          </w:rPr>
          <w:fldChar w:fldCharType="separate"/>
        </w:r>
        <w:r w:rsidR="0090045A">
          <w:rPr>
            <w:noProof/>
            <w:webHidden/>
          </w:rPr>
          <w:t>6</w:t>
        </w:r>
        <w:r w:rsidR="0090045A">
          <w:rPr>
            <w:noProof/>
            <w:webHidden/>
          </w:rPr>
          <w:fldChar w:fldCharType="end"/>
        </w:r>
      </w:hyperlink>
    </w:p>
    <w:p w14:paraId="7A19A3A0" w14:textId="2823724C"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34" w:history="1">
        <w:r w:rsidR="0090045A" w:rsidRPr="00A10CA2">
          <w:rPr>
            <w:rStyle w:val="Hyperlink"/>
          </w:rPr>
          <w:t>5.5. Balance hidrológico a partir de cuencas delimitadas</w:t>
        </w:r>
        <w:r w:rsidR="0090045A">
          <w:rPr>
            <w:noProof/>
            <w:webHidden/>
          </w:rPr>
          <w:tab/>
        </w:r>
        <w:r w:rsidR="0090045A">
          <w:rPr>
            <w:noProof/>
            <w:webHidden/>
          </w:rPr>
          <w:fldChar w:fldCharType="begin"/>
        </w:r>
        <w:r w:rsidR="0090045A">
          <w:rPr>
            <w:noProof/>
            <w:webHidden/>
          </w:rPr>
          <w:instrText xml:space="preserve"> PAGEREF _Toc107044034 \h </w:instrText>
        </w:r>
        <w:r w:rsidR="0090045A">
          <w:rPr>
            <w:noProof/>
            <w:webHidden/>
          </w:rPr>
        </w:r>
        <w:r w:rsidR="0090045A">
          <w:rPr>
            <w:noProof/>
            <w:webHidden/>
          </w:rPr>
          <w:fldChar w:fldCharType="separate"/>
        </w:r>
        <w:r w:rsidR="0090045A">
          <w:rPr>
            <w:noProof/>
            <w:webHidden/>
          </w:rPr>
          <w:t>6</w:t>
        </w:r>
        <w:r w:rsidR="0090045A">
          <w:rPr>
            <w:noProof/>
            <w:webHidden/>
          </w:rPr>
          <w:fldChar w:fldCharType="end"/>
        </w:r>
      </w:hyperlink>
    </w:p>
    <w:p w14:paraId="44A73B38" w14:textId="06940731" w:rsidR="0090045A" w:rsidRDefault="00737FAD">
      <w:pPr>
        <w:pStyle w:val="TOC1"/>
        <w:tabs>
          <w:tab w:val="right" w:pos="9962"/>
        </w:tabs>
        <w:rPr>
          <w:rFonts w:asciiTheme="minorHAnsi" w:eastAsiaTheme="minorEastAsia" w:hAnsiTheme="minorHAnsi" w:cstheme="minorBidi"/>
          <w:noProof/>
          <w:color w:val="auto"/>
          <w:sz w:val="22"/>
          <w:szCs w:val="22"/>
          <w:lang w:val="es-CO" w:eastAsia="es-CO"/>
        </w:rPr>
      </w:pPr>
      <w:hyperlink w:anchor="_Toc107044035" w:history="1">
        <w:r w:rsidR="0090045A" w:rsidRPr="00A10CA2">
          <w:rPr>
            <w:rStyle w:val="Hyperlink"/>
          </w:rPr>
          <w:t>6. Automatización de procesos geográficos</w:t>
        </w:r>
        <w:r w:rsidR="0090045A">
          <w:rPr>
            <w:noProof/>
            <w:webHidden/>
          </w:rPr>
          <w:tab/>
        </w:r>
        <w:r w:rsidR="0090045A">
          <w:rPr>
            <w:noProof/>
            <w:webHidden/>
          </w:rPr>
          <w:fldChar w:fldCharType="begin"/>
        </w:r>
        <w:r w:rsidR="0090045A">
          <w:rPr>
            <w:noProof/>
            <w:webHidden/>
          </w:rPr>
          <w:instrText xml:space="preserve"> PAGEREF _Toc107044035 \h </w:instrText>
        </w:r>
        <w:r w:rsidR="0090045A">
          <w:rPr>
            <w:noProof/>
            <w:webHidden/>
          </w:rPr>
        </w:r>
        <w:r w:rsidR="0090045A">
          <w:rPr>
            <w:noProof/>
            <w:webHidden/>
          </w:rPr>
          <w:fldChar w:fldCharType="separate"/>
        </w:r>
        <w:r w:rsidR="0090045A">
          <w:rPr>
            <w:noProof/>
            <w:webHidden/>
          </w:rPr>
          <w:t>6</w:t>
        </w:r>
        <w:r w:rsidR="0090045A">
          <w:rPr>
            <w:noProof/>
            <w:webHidden/>
          </w:rPr>
          <w:fldChar w:fldCharType="end"/>
        </w:r>
      </w:hyperlink>
    </w:p>
    <w:p w14:paraId="5E97A431" w14:textId="21E36AFA"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36" w:history="1">
        <w:r w:rsidR="0090045A" w:rsidRPr="00A10CA2">
          <w:rPr>
            <w:rStyle w:val="Hyperlink"/>
          </w:rPr>
          <w:t>6.1. Automatización a través de modeladores de procesos geográficos</w:t>
        </w:r>
        <w:r w:rsidR="0090045A">
          <w:rPr>
            <w:noProof/>
            <w:webHidden/>
          </w:rPr>
          <w:tab/>
        </w:r>
        <w:r w:rsidR="0090045A">
          <w:rPr>
            <w:noProof/>
            <w:webHidden/>
          </w:rPr>
          <w:fldChar w:fldCharType="begin"/>
        </w:r>
        <w:r w:rsidR="0090045A">
          <w:rPr>
            <w:noProof/>
            <w:webHidden/>
          </w:rPr>
          <w:instrText xml:space="preserve"> PAGEREF _Toc107044036 \h </w:instrText>
        </w:r>
        <w:r w:rsidR="0090045A">
          <w:rPr>
            <w:noProof/>
            <w:webHidden/>
          </w:rPr>
        </w:r>
        <w:r w:rsidR="0090045A">
          <w:rPr>
            <w:noProof/>
            <w:webHidden/>
          </w:rPr>
          <w:fldChar w:fldCharType="separate"/>
        </w:r>
        <w:r w:rsidR="0090045A">
          <w:rPr>
            <w:noProof/>
            <w:webHidden/>
          </w:rPr>
          <w:t>6</w:t>
        </w:r>
        <w:r w:rsidR="0090045A">
          <w:rPr>
            <w:noProof/>
            <w:webHidden/>
          </w:rPr>
          <w:fldChar w:fldCharType="end"/>
        </w:r>
      </w:hyperlink>
    </w:p>
    <w:p w14:paraId="7A82C543" w14:textId="7730DB00"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37" w:history="1">
        <w:r w:rsidR="0090045A" w:rsidRPr="00A10CA2">
          <w:rPr>
            <w:rStyle w:val="Hyperlink"/>
          </w:rPr>
          <w:t>6.2 Automatización usando Python</w:t>
        </w:r>
        <w:r w:rsidR="0090045A">
          <w:rPr>
            <w:noProof/>
            <w:webHidden/>
          </w:rPr>
          <w:tab/>
        </w:r>
        <w:r w:rsidR="0090045A">
          <w:rPr>
            <w:noProof/>
            <w:webHidden/>
          </w:rPr>
          <w:fldChar w:fldCharType="begin"/>
        </w:r>
        <w:r w:rsidR="0090045A">
          <w:rPr>
            <w:noProof/>
            <w:webHidden/>
          </w:rPr>
          <w:instrText xml:space="preserve"> PAGEREF _Toc107044037 \h </w:instrText>
        </w:r>
        <w:r w:rsidR="0090045A">
          <w:rPr>
            <w:noProof/>
            <w:webHidden/>
          </w:rPr>
        </w:r>
        <w:r w:rsidR="0090045A">
          <w:rPr>
            <w:noProof/>
            <w:webHidden/>
          </w:rPr>
          <w:fldChar w:fldCharType="separate"/>
        </w:r>
        <w:r w:rsidR="0090045A">
          <w:rPr>
            <w:noProof/>
            <w:webHidden/>
          </w:rPr>
          <w:t>6</w:t>
        </w:r>
        <w:r w:rsidR="0090045A">
          <w:rPr>
            <w:noProof/>
            <w:webHidden/>
          </w:rPr>
          <w:fldChar w:fldCharType="end"/>
        </w:r>
      </w:hyperlink>
    </w:p>
    <w:p w14:paraId="05D696E7" w14:textId="1A24C1E0" w:rsidR="0090045A" w:rsidRDefault="00737FAD">
      <w:pPr>
        <w:pStyle w:val="TOC1"/>
        <w:tabs>
          <w:tab w:val="right" w:pos="9962"/>
        </w:tabs>
        <w:rPr>
          <w:rFonts w:asciiTheme="minorHAnsi" w:eastAsiaTheme="minorEastAsia" w:hAnsiTheme="minorHAnsi" w:cstheme="minorBidi"/>
          <w:noProof/>
          <w:color w:val="auto"/>
          <w:sz w:val="22"/>
          <w:szCs w:val="22"/>
          <w:lang w:val="es-CO" w:eastAsia="es-CO"/>
        </w:rPr>
      </w:pPr>
      <w:hyperlink w:anchor="_Toc107044038" w:history="1">
        <w:r w:rsidR="0090045A" w:rsidRPr="00A10CA2">
          <w:rPr>
            <w:rStyle w:val="Hyperlink"/>
          </w:rPr>
          <w:t>7. Modelos de pronóstico</w:t>
        </w:r>
        <w:r w:rsidR="0090045A">
          <w:rPr>
            <w:noProof/>
            <w:webHidden/>
          </w:rPr>
          <w:tab/>
        </w:r>
        <w:r w:rsidR="0090045A">
          <w:rPr>
            <w:noProof/>
            <w:webHidden/>
          </w:rPr>
          <w:fldChar w:fldCharType="begin"/>
        </w:r>
        <w:r w:rsidR="0090045A">
          <w:rPr>
            <w:noProof/>
            <w:webHidden/>
          </w:rPr>
          <w:instrText xml:space="preserve"> PAGEREF _Toc107044038 \h </w:instrText>
        </w:r>
        <w:r w:rsidR="0090045A">
          <w:rPr>
            <w:noProof/>
            <w:webHidden/>
          </w:rPr>
        </w:r>
        <w:r w:rsidR="0090045A">
          <w:rPr>
            <w:noProof/>
            <w:webHidden/>
          </w:rPr>
          <w:fldChar w:fldCharType="separate"/>
        </w:r>
        <w:r w:rsidR="0090045A">
          <w:rPr>
            <w:noProof/>
            <w:webHidden/>
          </w:rPr>
          <w:t>6</w:t>
        </w:r>
        <w:r w:rsidR="0090045A">
          <w:rPr>
            <w:noProof/>
            <w:webHidden/>
          </w:rPr>
          <w:fldChar w:fldCharType="end"/>
        </w:r>
      </w:hyperlink>
    </w:p>
    <w:p w14:paraId="1467BD44" w14:textId="70C9ECE5"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39" w:history="1">
        <w:r w:rsidR="0090045A" w:rsidRPr="00A10CA2">
          <w:rPr>
            <w:rStyle w:val="Hyperlink"/>
          </w:rPr>
          <w:t>6.1. Modelos de correlación lineal múltiple</w:t>
        </w:r>
        <w:r w:rsidR="0090045A">
          <w:rPr>
            <w:noProof/>
            <w:webHidden/>
          </w:rPr>
          <w:tab/>
        </w:r>
        <w:r w:rsidR="0090045A">
          <w:rPr>
            <w:noProof/>
            <w:webHidden/>
          </w:rPr>
          <w:fldChar w:fldCharType="begin"/>
        </w:r>
        <w:r w:rsidR="0090045A">
          <w:rPr>
            <w:noProof/>
            <w:webHidden/>
          </w:rPr>
          <w:instrText xml:space="preserve"> PAGEREF _Toc107044039 \h </w:instrText>
        </w:r>
        <w:r w:rsidR="0090045A">
          <w:rPr>
            <w:noProof/>
            <w:webHidden/>
          </w:rPr>
        </w:r>
        <w:r w:rsidR="0090045A">
          <w:rPr>
            <w:noProof/>
            <w:webHidden/>
          </w:rPr>
          <w:fldChar w:fldCharType="separate"/>
        </w:r>
        <w:r w:rsidR="0090045A">
          <w:rPr>
            <w:noProof/>
            <w:webHidden/>
          </w:rPr>
          <w:t>6</w:t>
        </w:r>
        <w:r w:rsidR="0090045A">
          <w:rPr>
            <w:noProof/>
            <w:webHidden/>
          </w:rPr>
          <w:fldChar w:fldCharType="end"/>
        </w:r>
      </w:hyperlink>
    </w:p>
    <w:p w14:paraId="6AD486A8" w14:textId="40789940" w:rsidR="0090045A" w:rsidRDefault="00737FAD">
      <w:pPr>
        <w:pStyle w:val="TOC2"/>
        <w:tabs>
          <w:tab w:val="right" w:pos="9962"/>
        </w:tabs>
        <w:rPr>
          <w:rFonts w:asciiTheme="minorHAnsi" w:eastAsiaTheme="minorEastAsia" w:hAnsiTheme="minorHAnsi" w:cstheme="minorBidi"/>
          <w:noProof/>
          <w:color w:val="auto"/>
          <w:sz w:val="22"/>
          <w:szCs w:val="22"/>
          <w:lang w:val="es-CO" w:eastAsia="es-CO"/>
        </w:rPr>
      </w:pPr>
      <w:hyperlink w:anchor="_Toc107044040" w:history="1">
        <w:r w:rsidR="0090045A" w:rsidRPr="00A10CA2">
          <w:rPr>
            <w:rStyle w:val="Hyperlink"/>
          </w:rPr>
          <w:t>6.2. Modelos de inteligencia artificial.</w:t>
        </w:r>
        <w:r w:rsidR="0090045A">
          <w:rPr>
            <w:noProof/>
            <w:webHidden/>
          </w:rPr>
          <w:tab/>
        </w:r>
        <w:r w:rsidR="0090045A">
          <w:rPr>
            <w:noProof/>
            <w:webHidden/>
          </w:rPr>
          <w:fldChar w:fldCharType="begin"/>
        </w:r>
        <w:r w:rsidR="0090045A">
          <w:rPr>
            <w:noProof/>
            <w:webHidden/>
          </w:rPr>
          <w:instrText xml:space="preserve"> PAGEREF _Toc107044040 \h </w:instrText>
        </w:r>
        <w:r w:rsidR="0090045A">
          <w:rPr>
            <w:noProof/>
            <w:webHidden/>
          </w:rPr>
        </w:r>
        <w:r w:rsidR="0090045A">
          <w:rPr>
            <w:noProof/>
            <w:webHidden/>
          </w:rPr>
          <w:fldChar w:fldCharType="separate"/>
        </w:r>
        <w:r w:rsidR="0090045A">
          <w:rPr>
            <w:noProof/>
            <w:webHidden/>
          </w:rPr>
          <w:t>6</w:t>
        </w:r>
        <w:r w:rsidR="0090045A">
          <w:rPr>
            <w:noProof/>
            <w:webHidden/>
          </w:rPr>
          <w:fldChar w:fldCharType="end"/>
        </w:r>
      </w:hyperlink>
    </w:p>
    <w:p w14:paraId="763EDAA2" w14:textId="64C8165F" w:rsidR="0090045A" w:rsidRDefault="00737FAD">
      <w:pPr>
        <w:pStyle w:val="TOC1"/>
        <w:tabs>
          <w:tab w:val="right" w:pos="9962"/>
        </w:tabs>
        <w:rPr>
          <w:rFonts w:asciiTheme="minorHAnsi" w:eastAsiaTheme="minorEastAsia" w:hAnsiTheme="minorHAnsi" w:cstheme="minorBidi"/>
          <w:noProof/>
          <w:color w:val="auto"/>
          <w:sz w:val="22"/>
          <w:szCs w:val="22"/>
          <w:lang w:val="es-CO" w:eastAsia="es-CO"/>
        </w:rPr>
      </w:pPr>
      <w:hyperlink w:anchor="_Toc107044041" w:history="1">
        <w:r w:rsidR="0090045A" w:rsidRPr="00A10CA2">
          <w:rPr>
            <w:rStyle w:val="Hyperlink"/>
          </w:rPr>
          <w:t>Convenciones en este documento</w:t>
        </w:r>
        <w:r w:rsidR="0090045A">
          <w:rPr>
            <w:noProof/>
            <w:webHidden/>
          </w:rPr>
          <w:tab/>
        </w:r>
        <w:r w:rsidR="0090045A">
          <w:rPr>
            <w:noProof/>
            <w:webHidden/>
          </w:rPr>
          <w:fldChar w:fldCharType="begin"/>
        </w:r>
        <w:r w:rsidR="0090045A">
          <w:rPr>
            <w:noProof/>
            <w:webHidden/>
          </w:rPr>
          <w:instrText xml:space="preserve"> PAGEREF _Toc107044041 \h </w:instrText>
        </w:r>
        <w:r w:rsidR="0090045A">
          <w:rPr>
            <w:noProof/>
            <w:webHidden/>
          </w:rPr>
        </w:r>
        <w:r w:rsidR="0090045A">
          <w:rPr>
            <w:noProof/>
            <w:webHidden/>
          </w:rPr>
          <w:fldChar w:fldCharType="separate"/>
        </w:r>
        <w:r w:rsidR="0090045A">
          <w:rPr>
            <w:noProof/>
            <w:webHidden/>
          </w:rPr>
          <w:t>6</w:t>
        </w:r>
        <w:r w:rsidR="0090045A">
          <w:rPr>
            <w:noProof/>
            <w:webHidden/>
          </w:rPr>
          <w:fldChar w:fldCharType="end"/>
        </w:r>
      </w:hyperlink>
    </w:p>
    <w:p w14:paraId="64565F94" w14:textId="31DB5B75" w:rsidR="0090045A" w:rsidRDefault="00737FAD">
      <w:pPr>
        <w:pStyle w:val="TOC1"/>
        <w:tabs>
          <w:tab w:val="right" w:pos="9962"/>
        </w:tabs>
        <w:rPr>
          <w:rFonts w:asciiTheme="minorHAnsi" w:eastAsiaTheme="minorEastAsia" w:hAnsiTheme="minorHAnsi" w:cstheme="minorBidi"/>
          <w:noProof/>
          <w:color w:val="auto"/>
          <w:sz w:val="22"/>
          <w:szCs w:val="22"/>
          <w:lang w:val="es-CO" w:eastAsia="es-CO"/>
        </w:rPr>
      </w:pPr>
      <w:hyperlink w:anchor="_Toc107044042" w:history="1">
        <w:r w:rsidR="0090045A" w:rsidRPr="00A10CA2">
          <w:rPr>
            <w:rStyle w:val="Hyperlink"/>
          </w:rPr>
          <w:t>Referencias</w:t>
        </w:r>
        <w:r w:rsidR="0090045A">
          <w:rPr>
            <w:noProof/>
            <w:webHidden/>
          </w:rPr>
          <w:tab/>
        </w:r>
        <w:r w:rsidR="0090045A">
          <w:rPr>
            <w:noProof/>
            <w:webHidden/>
          </w:rPr>
          <w:fldChar w:fldCharType="begin"/>
        </w:r>
        <w:r w:rsidR="0090045A">
          <w:rPr>
            <w:noProof/>
            <w:webHidden/>
          </w:rPr>
          <w:instrText xml:space="preserve"> PAGEREF _Toc107044042 \h </w:instrText>
        </w:r>
        <w:r w:rsidR="0090045A">
          <w:rPr>
            <w:noProof/>
            <w:webHidden/>
          </w:rPr>
        </w:r>
        <w:r w:rsidR="0090045A">
          <w:rPr>
            <w:noProof/>
            <w:webHidden/>
          </w:rPr>
          <w:fldChar w:fldCharType="separate"/>
        </w:r>
        <w:r w:rsidR="0090045A">
          <w:rPr>
            <w:noProof/>
            <w:webHidden/>
          </w:rPr>
          <w:t>6</w:t>
        </w:r>
        <w:r w:rsidR="0090045A">
          <w:rPr>
            <w:noProof/>
            <w:webHidden/>
          </w:rPr>
          <w:fldChar w:fldCharType="end"/>
        </w:r>
      </w:hyperlink>
    </w:p>
    <w:p w14:paraId="652B06D7" w14:textId="609D8BCD" w:rsidR="00DD334C" w:rsidRDefault="00FC10F3" w:rsidP="00FC10F3">
      <w:pPr>
        <w:rPr>
          <w:color w:val="000000" w:themeColor="text1"/>
          <w:lang w:val="es-CO"/>
        </w:rPr>
      </w:pPr>
      <w:r w:rsidRPr="00E85F69">
        <w:rPr>
          <w:color w:val="000000" w:themeColor="text1"/>
          <w:lang w:val="es-CO"/>
        </w:rPr>
        <w:fldChar w:fldCharType="end"/>
      </w:r>
    </w:p>
    <w:p w14:paraId="6E8AA6A4" w14:textId="77777777" w:rsidR="00DD334C" w:rsidRDefault="00DD334C">
      <w:pPr>
        <w:jc w:val="left"/>
        <w:rPr>
          <w:color w:val="000000" w:themeColor="text1"/>
          <w:lang w:val="es-CO"/>
        </w:rPr>
      </w:pPr>
      <w:r>
        <w:rPr>
          <w:color w:val="000000" w:themeColor="text1"/>
          <w:lang w:val="es-CO"/>
        </w:rPr>
        <w:br w:type="page"/>
      </w:r>
    </w:p>
    <w:p w14:paraId="213B50A4" w14:textId="45E8383D" w:rsidR="00FC10F3" w:rsidRDefault="00405BB9" w:rsidP="00505550">
      <w:pPr>
        <w:pStyle w:val="Heading1"/>
        <w:numPr>
          <w:ilvl w:val="0"/>
          <w:numId w:val="6"/>
        </w:numPr>
      </w:pPr>
      <w:bookmarkStart w:id="0" w:name="_Toc107044000"/>
      <w:bookmarkStart w:id="1" w:name="_Hlk2676145"/>
      <w:r>
        <w:lastRenderedPageBreak/>
        <w:t>Introducción y f</w:t>
      </w:r>
      <w:r w:rsidR="006D1871">
        <w:t>undamentos</w:t>
      </w:r>
      <w:r w:rsidR="00AE0F23" w:rsidRPr="00E85F69">
        <w:t xml:space="preserve"> generales</w:t>
      </w:r>
      <w:bookmarkEnd w:id="0"/>
    </w:p>
    <w:p w14:paraId="78C26189" w14:textId="01490B32" w:rsidR="00DD334C" w:rsidRDefault="00DD334C" w:rsidP="00DD334C"/>
    <w:p w14:paraId="0C6885A7" w14:textId="77777777" w:rsidR="00DD334C" w:rsidRDefault="00DD334C" w:rsidP="00DD334C">
      <w:pPr>
        <w:rPr>
          <w:shd w:val="clear" w:color="auto" w:fill="FFFFFF"/>
        </w:rPr>
      </w:pPr>
      <w:r w:rsidRPr="00E85F69">
        <w:rPr>
          <w:shd w:val="clear" w:color="auto" w:fill="FFFFFF"/>
        </w:rPr>
        <w:t xml:space="preserve">Es este </w:t>
      </w:r>
      <w:r>
        <w:rPr>
          <w:shd w:val="clear" w:color="auto" w:fill="FFFFFF"/>
        </w:rPr>
        <w:t>curso</w:t>
      </w:r>
      <w:r w:rsidRPr="00E85F69">
        <w:rPr>
          <w:shd w:val="clear" w:color="auto" w:fill="FFFFFF"/>
        </w:rPr>
        <w:t xml:space="preserve"> aprenderá a </w:t>
      </w:r>
      <w:r>
        <w:rPr>
          <w:shd w:val="clear" w:color="auto" w:fill="FFFFFF"/>
        </w:rPr>
        <w:t>generar</w:t>
      </w:r>
      <w:r w:rsidRPr="00E85F69">
        <w:rPr>
          <w:shd w:val="clear" w:color="auto" w:fill="FFFFFF"/>
        </w:rPr>
        <w:t xml:space="preserve"> grilla</w:t>
      </w:r>
      <w:r>
        <w:rPr>
          <w:shd w:val="clear" w:color="auto" w:fill="FFFFFF"/>
        </w:rPr>
        <w:t>s</w:t>
      </w:r>
      <w:r w:rsidRPr="00E85F69">
        <w:rPr>
          <w:shd w:val="clear" w:color="auto" w:fill="FFFFFF"/>
        </w:rPr>
        <w:t xml:space="preserve"> de caudales medios acumulados </w:t>
      </w:r>
      <w:r>
        <w:rPr>
          <w:shd w:val="clear" w:color="auto" w:fill="FFFFFF"/>
        </w:rPr>
        <w:t xml:space="preserve">distribuidos de largo plazo </w:t>
      </w:r>
      <w:r w:rsidRPr="00E85F69">
        <w:rPr>
          <w:shd w:val="clear" w:color="auto" w:fill="FFFFFF"/>
        </w:rPr>
        <w:t>a partir de</w:t>
      </w:r>
      <w:r>
        <w:rPr>
          <w:shd w:val="clear" w:color="auto" w:fill="FFFFFF"/>
        </w:rPr>
        <w:t xml:space="preserve"> modelos de terreno y de </w:t>
      </w:r>
      <w:r w:rsidRPr="00E85F69">
        <w:rPr>
          <w:shd w:val="clear" w:color="auto" w:fill="FFFFFF"/>
        </w:rPr>
        <w:t xml:space="preserve">grillas </w:t>
      </w:r>
      <w:r>
        <w:rPr>
          <w:shd w:val="clear" w:color="auto" w:fill="FFFFFF"/>
        </w:rPr>
        <w:t>interpoladas de</w:t>
      </w:r>
      <w:r w:rsidRPr="00E85F69">
        <w:rPr>
          <w:shd w:val="clear" w:color="auto" w:fill="FFFFFF"/>
        </w:rPr>
        <w:t xml:space="preserve"> precipitación media</w:t>
      </w:r>
      <w:r>
        <w:rPr>
          <w:shd w:val="clear" w:color="auto" w:fill="FFFFFF"/>
        </w:rPr>
        <w:t xml:space="preserve"> y</w:t>
      </w:r>
      <w:r w:rsidRPr="00E85F69">
        <w:rPr>
          <w:shd w:val="clear" w:color="auto" w:fill="FFFFFF"/>
        </w:rPr>
        <w:t xml:space="preserve"> evaporación real </w:t>
      </w:r>
      <w:r>
        <w:rPr>
          <w:shd w:val="clear" w:color="auto" w:fill="FFFFFF"/>
        </w:rPr>
        <w:t>utilizando sistemas de información geográfica</w:t>
      </w:r>
      <w:r w:rsidRPr="00ED1917">
        <w:rPr>
          <w:shd w:val="clear" w:color="auto" w:fill="FFFFFF"/>
        </w:rPr>
        <w:t>.</w:t>
      </w:r>
    </w:p>
    <w:p w14:paraId="6A3F3283" w14:textId="77777777" w:rsidR="00DD334C" w:rsidRPr="00DD334C" w:rsidRDefault="00DD334C" w:rsidP="00DD334C"/>
    <w:p w14:paraId="09F78A9E" w14:textId="4CB08389" w:rsidR="008853B9" w:rsidRDefault="008853B9" w:rsidP="00BB4054">
      <w:pPr>
        <w:pStyle w:val="Heading2"/>
        <w:numPr>
          <w:ilvl w:val="1"/>
          <w:numId w:val="6"/>
        </w:numPr>
      </w:pPr>
      <w:bookmarkStart w:id="2" w:name="_Toc107044001"/>
      <w:bookmarkEnd w:id="1"/>
      <w:r>
        <w:t>B</w:t>
      </w:r>
      <w:r w:rsidR="00092392" w:rsidRPr="00092392">
        <w:t>ienvenida</w:t>
      </w:r>
      <w:r w:rsidR="003504DC">
        <w:t xml:space="preserve">, </w:t>
      </w:r>
      <w:r w:rsidR="00092392" w:rsidRPr="00092392">
        <w:t>introducción general</w:t>
      </w:r>
      <w:r w:rsidR="003504DC">
        <w:t xml:space="preserve"> y objeti</w:t>
      </w:r>
      <w:r w:rsidR="006731EE">
        <w:t>vos</w:t>
      </w:r>
      <w:bookmarkEnd w:id="2"/>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228AB8DA" w:rsidR="008853B9" w:rsidRDefault="00FC38F8" w:rsidP="00CC334F">
      <w:pPr>
        <w:pStyle w:val="Heading2"/>
        <w:numPr>
          <w:ilvl w:val="1"/>
          <w:numId w:val="6"/>
        </w:numPr>
      </w:pPr>
      <w:bookmarkStart w:id="3" w:name="_Toc107044002"/>
      <w:r>
        <w:t>¿</w:t>
      </w:r>
      <w:r w:rsidR="008A7F7F">
        <w:t>Qué es un balance hidrológico de largo plazo</w:t>
      </w:r>
      <w:r w:rsidR="00DA7887">
        <w:t xml:space="preserve"> </w:t>
      </w:r>
      <w:r w:rsidR="002B126C">
        <w:t>–</w:t>
      </w:r>
      <w:r w:rsidR="00DA7887">
        <w:t xml:space="preserve"> </w:t>
      </w:r>
      <w:r w:rsidR="009E25B1">
        <w:t>LTWB</w:t>
      </w:r>
      <w:r>
        <w:t>?</w:t>
      </w:r>
      <w:bookmarkEnd w:id="3"/>
    </w:p>
    <w:p w14:paraId="7D2A9BE0" w14:textId="39CC4232" w:rsidR="00AA2469" w:rsidRDefault="00AA2469" w:rsidP="00AA2469">
      <w:pPr>
        <w:rPr>
          <w:lang w:val="es-ES_tradnl"/>
        </w:rPr>
      </w:pPr>
    </w:p>
    <w:p w14:paraId="6C143B5F" w14:textId="646C968B" w:rsidR="0028587A" w:rsidRDefault="00AF2637" w:rsidP="00AA2469">
      <w:pPr>
        <w:rPr>
          <w:lang w:val="es-ES_tradnl"/>
        </w:rPr>
      </w:pPr>
      <w:r>
        <w:rPr>
          <w:lang w:val="es-ES_tradnl"/>
        </w:rPr>
        <w:t>Explicación general de la metodología para la realización de balances hidrológicos e</w:t>
      </w:r>
      <w:r w:rsidR="0091220E">
        <w:rPr>
          <w:lang w:val="es-ES_tradnl"/>
        </w:rPr>
        <w:t xml:space="preserve"> identificación de </w:t>
      </w:r>
      <w:r>
        <w:rPr>
          <w:lang w:val="es-ES_tradnl"/>
        </w:rPr>
        <w:t>información base requerida.</w:t>
      </w:r>
    </w:p>
    <w:p w14:paraId="7342E14A" w14:textId="77777777" w:rsidR="006B723D" w:rsidRPr="00AA2469" w:rsidRDefault="006B723D" w:rsidP="00AA2469">
      <w:pPr>
        <w:rPr>
          <w:lang w:val="es-ES_tradnl"/>
        </w:rPr>
      </w:pPr>
    </w:p>
    <w:p w14:paraId="098B2278" w14:textId="3CF861C4" w:rsidR="00CB480A" w:rsidRDefault="00DA7887" w:rsidP="00CB480A">
      <w:pPr>
        <w:pStyle w:val="Heading2"/>
        <w:numPr>
          <w:ilvl w:val="1"/>
          <w:numId w:val="6"/>
        </w:numPr>
      </w:pPr>
      <w:bookmarkStart w:id="4" w:name="_Toc107044003"/>
      <w:r>
        <w:t xml:space="preserve">Utilidad y campo de aplicación de los </w:t>
      </w:r>
      <w:r w:rsidR="009E25B1">
        <w:t>LTWB</w:t>
      </w:r>
      <w:r>
        <w:t xml:space="preserve"> en </w:t>
      </w:r>
      <w:r w:rsidR="00A57958">
        <w:t>i</w:t>
      </w:r>
      <w:r>
        <w:t>ngeniería</w:t>
      </w:r>
      <w:bookmarkEnd w:id="4"/>
    </w:p>
    <w:p w14:paraId="13E82659" w14:textId="237F48A3" w:rsidR="00AA2469" w:rsidRDefault="00AA2469" w:rsidP="00AA2469">
      <w:pPr>
        <w:rPr>
          <w:lang w:val="es-ES_tradnl"/>
        </w:rPr>
      </w:pPr>
    </w:p>
    <w:p w14:paraId="65124E3C" w14:textId="2B193486" w:rsidR="006B723D" w:rsidRDefault="003D6BB4" w:rsidP="00AA2469">
      <w:pPr>
        <w:rPr>
          <w:lang w:val="es-ES_tradnl"/>
        </w:rPr>
      </w:pPr>
      <w:r>
        <w:rPr>
          <w:lang w:val="es-ES_tradnl"/>
        </w:rPr>
        <w:t>En esta clase se listan algunas de las aplicaciones generales de los ca</w:t>
      </w:r>
      <w:r w:rsidR="003A70ED">
        <w:rPr>
          <w:lang w:val="es-ES_tradnl"/>
        </w:rPr>
        <w:t>udales medios de largo plazo en la realización de estudios de ingeniería y estudios ambientales.</w:t>
      </w:r>
    </w:p>
    <w:p w14:paraId="26037D57" w14:textId="77777777" w:rsidR="0028587A" w:rsidRPr="00AA2469" w:rsidRDefault="0028587A" w:rsidP="00AA2469">
      <w:pPr>
        <w:rPr>
          <w:lang w:val="es-ES_tradnl"/>
        </w:rPr>
      </w:pPr>
    </w:p>
    <w:p w14:paraId="0EF77C54" w14:textId="0E1F4CC0" w:rsidR="00CB480A" w:rsidRPr="00CB480A" w:rsidRDefault="00CB480A" w:rsidP="00CB480A">
      <w:pPr>
        <w:pStyle w:val="Heading2"/>
        <w:numPr>
          <w:ilvl w:val="1"/>
          <w:numId w:val="6"/>
        </w:numPr>
      </w:pPr>
      <w:bookmarkStart w:id="5" w:name="_Toc107044004"/>
      <w:r>
        <w:t>Caso de estudio</w:t>
      </w:r>
      <w:bookmarkEnd w:id="5"/>
    </w:p>
    <w:p w14:paraId="4457F6C2" w14:textId="37703FBC" w:rsidR="00CB480A" w:rsidRDefault="00CB480A" w:rsidP="00CB480A">
      <w:pPr>
        <w:rPr>
          <w:lang w:val="es-ES_tradnl"/>
        </w:rPr>
      </w:pPr>
    </w:p>
    <w:p w14:paraId="6849ECBB" w14:textId="1739C3E1" w:rsidR="003A70ED" w:rsidRDefault="00647072" w:rsidP="00CB480A">
      <w:pPr>
        <w:rPr>
          <w:lang w:val="es-ES_tradnl"/>
        </w:rPr>
      </w:pPr>
      <w:r>
        <w:rPr>
          <w:lang w:val="es-ES_tradnl"/>
        </w:rPr>
        <w:t xml:space="preserve">Definición de la zona de estudio para la aplicación de la metodología y el desarrollo de las diferentes actividades </w:t>
      </w:r>
      <w:r w:rsidR="00BA64E7">
        <w:rPr>
          <w:lang w:val="es-ES_tradnl"/>
        </w:rPr>
        <w:t>y talleres.</w:t>
      </w:r>
    </w:p>
    <w:p w14:paraId="56B99549" w14:textId="464D9D3F" w:rsidR="000C0AAF" w:rsidRDefault="000C0AAF" w:rsidP="00CB480A">
      <w:pPr>
        <w:rPr>
          <w:lang w:val="es-ES_tradnl"/>
        </w:rPr>
      </w:pPr>
    </w:p>
    <w:p w14:paraId="2A965C7E" w14:textId="0845AF92" w:rsidR="000C0AAF" w:rsidRDefault="000C0AAF" w:rsidP="000C0AAF">
      <w:pPr>
        <w:pStyle w:val="Heading2"/>
        <w:numPr>
          <w:ilvl w:val="1"/>
          <w:numId w:val="6"/>
        </w:numPr>
      </w:pPr>
      <w:bookmarkStart w:id="6" w:name="_Toc107044005"/>
      <w:r>
        <w:t>Requerimientos</w:t>
      </w:r>
      <w:bookmarkEnd w:id="6"/>
    </w:p>
    <w:p w14:paraId="746D3081" w14:textId="7C26710D" w:rsidR="000C0AAF" w:rsidRDefault="000C0AAF" w:rsidP="000C0AAF">
      <w:pPr>
        <w:rPr>
          <w:lang w:val="es-ES_tradnl"/>
        </w:rPr>
      </w:pPr>
    </w:p>
    <w:p w14:paraId="69CC0205" w14:textId="1C71FDCC" w:rsidR="000C0AAF" w:rsidRPr="000C0AAF" w:rsidRDefault="000C0AAF" w:rsidP="000C0AAF">
      <w:pPr>
        <w:rPr>
          <w:lang w:val="es-ES_tradnl"/>
        </w:rPr>
      </w:pPr>
      <w:r>
        <w:rPr>
          <w:lang w:val="es-ES_tradnl"/>
        </w:rPr>
        <w:t xml:space="preserve">En esta actividad se listan los requerimientos </w:t>
      </w:r>
      <w:r w:rsidR="00AD5872">
        <w:rPr>
          <w:lang w:val="es-ES_tradnl"/>
        </w:rPr>
        <w:t>académicos y computacionales para el desarrollo de las diferentes actividades del curso y se realiza la instalación y configuración de las herramientas requeridas.</w:t>
      </w:r>
    </w:p>
    <w:p w14:paraId="745522BA" w14:textId="77777777" w:rsidR="003A70ED" w:rsidRDefault="003A70ED" w:rsidP="00CB480A">
      <w:pPr>
        <w:rPr>
          <w:lang w:val="es-ES_tradnl"/>
        </w:rPr>
      </w:pPr>
    </w:p>
    <w:p w14:paraId="67C64AB0" w14:textId="77777777" w:rsidR="0057738F" w:rsidRPr="00CB480A" w:rsidRDefault="0057738F" w:rsidP="00CB480A">
      <w:pPr>
        <w:rPr>
          <w:lang w:val="es-ES_tradnl"/>
        </w:rPr>
      </w:pPr>
    </w:p>
    <w:p w14:paraId="7FA621B6" w14:textId="162E0849" w:rsidR="00121D87" w:rsidRDefault="00187DF4" w:rsidP="00CC334F">
      <w:pPr>
        <w:pStyle w:val="Heading1"/>
        <w:numPr>
          <w:ilvl w:val="0"/>
          <w:numId w:val="6"/>
        </w:numPr>
      </w:pPr>
      <w:bookmarkStart w:id="7" w:name="_Toc107044006"/>
      <w:r>
        <w:t>Descarga y procesamiento de modelos de terreno</w:t>
      </w:r>
      <w:bookmarkEnd w:id="7"/>
    </w:p>
    <w:p w14:paraId="30CA1D24" w14:textId="794D5FE8" w:rsidR="00527EDB" w:rsidRDefault="00527EDB" w:rsidP="00FC10F3"/>
    <w:p w14:paraId="2015ABEC" w14:textId="26B8D60A" w:rsidR="004B380B" w:rsidRDefault="004922C4" w:rsidP="00472AC5">
      <w:pPr>
        <w:pStyle w:val="Heading2"/>
        <w:numPr>
          <w:ilvl w:val="1"/>
          <w:numId w:val="6"/>
        </w:numPr>
      </w:pPr>
      <w:bookmarkStart w:id="8" w:name="_Toc107044007"/>
      <w:r w:rsidRPr="004922C4">
        <w:t xml:space="preserve">Creación de usuario NASA </w:t>
      </w:r>
      <w:proofErr w:type="spellStart"/>
      <w:r w:rsidRPr="004922C4">
        <w:t>Earthdata</w:t>
      </w:r>
      <w:bookmarkEnd w:id="8"/>
      <w:proofErr w:type="spellEnd"/>
    </w:p>
    <w:p w14:paraId="4372DB5B" w14:textId="13C50E44" w:rsidR="00DA1F8B" w:rsidRDefault="00DA1F8B" w:rsidP="00DA1F8B">
      <w:pPr>
        <w:rPr>
          <w:lang w:val="es-ES_tradnl"/>
        </w:rPr>
      </w:pPr>
    </w:p>
    <w:p w14:paraId="09C10379" w14:textId="7C9D0EEC" w:rsidR="00DA1F8B" w:rsidRPr="00D13C74" w:rsidRDefault="00D13C74" w:rsidP="00D13C74">
      <w:pPr>
        <w:rPr>
          <w:lang w:val="es-CO"/>
        </w:rPr>
      </w:pPr>
      <w:r w:rsidRPr="00D13C74">
        <w:rPr>
          <w:lang w:val="es-CO"/>
        </w:rPr>
        <w:t xml:space="preserve">Para </w:t>
      </w:r>
      <w:r>
        <w:rPr>
          <w:lang w:val="es-CO"/>
        </w:rPr>
        <w:t>la descarga de los modelos de terreno y la información climatológica obtenida mediante sensores remotos</w:t>
      </w:r>
      <w:r w:rsidRPr="00D13C74">
        <w:rPr>
          <w:lang w:val="es-CO"/>
        </w:rPr>
        <w:t xml:space="preserve">, es necesaria la creación de una cuenta de usuario en el servidor </w:t>
      </w:r>
      <w:proofErr w:type="spellStart"/>
      <w:r w:rsidRPr="00D13C74">
        <w:rPr>
          <w:lang w:val="es-CO"/>
        </w:rPr>
        <w:t>EarthData</w:t>
      </w:r>
      <w:proofErr w:type="spellEnd"/>
      <w:r w:rsidRPr="00D13C74">
        <w:rPr>
          <w:lang w:val="es-CO"/>
        </w:rPr>
        <w:t xml:space="preserve"> de la NASA o Agencia Nacional de Aeronáutica y Administración Espacial de los Estados Unidos de América. Para la descarga de imágenes de modelos de terreno ASTER GDEM con resolución 12.5m, no es necesaria la creación de una cuenta independiente en el servidor </w:t>
      </w:r>
      <w:proofErr w:type="spellStart"/>
      <w:r w:rsidRPr="00D13C74">
        <w:rPr>
          <w:lang w:val="es-CO"/>
        </w:rPr>
        <w:t>Vertex</w:t>
      </w:r>
      <w:proofErr w:type="spellEnd"/>
      <w:r w:rsidRPr="00D13C74">
        <w:rPr>
          <w:lang w:val="es-CO"/>
        </w:rPr>
        <w:t xml:space="preserve"> de la Universidad de Alaska, se utiliza la misma cuenta del servicio </w:t>
      </w:r>
      <w:proofErr w:type="spellStart"/>
      <w:r w:rsidRPr="00D13C74">
        <w:rPr>
          <w:lang w:val="es-CO"/>
        </w:rPr>
        <w:t>EarthData</w:t>
      </w:r>
      <w:proofErr w:type="spellEnd"/>
      <w:r w:rsidRPr="00D13C74">
        <w:rPr>
          <w:lang w:val="es-CO"/>
        </w:rPr>
        <w:t>.</w:t>
      </w:r>
    </w:p>
    <w:p w14:paraId="63EF1254" w14:textId="77777777" w:rsidR="00DA1F8B" w:rsidRPr="00DA1F8B" w:rsidRDefault="00DA1F8B" w:rsidP="00DA1F8B">
      <w:pPr>
        <w:rPr>
          <w:lang w:val="es-ES_tradnl"/>
        </w:rPr>
      </w:pPr>
    </w:p>
    <w:p w14:paraId="2DB2560C" w14:textId="1291E80F" w:rsidR="004B380B" w:rsidRDefault="00E10BBF" w:rsidP="008F5700">
      <w:pPr>
        <w:pStyle w:val="Heading2"/>
        <w:numPr>
          <w:ilvl w:val="1"/>
          <w:numId w:val="6"/>
        </w:numPr>
      </w:pPr>
      <w:bookmarkStart w:id="9" w:name="_Toc107044008"/>
      <w:r w:rsidRPr="00E10BBF">
        <w:t xml:space="preserve">Descarga de modelo digital de </w:t>
      </w:r>
      <w:r w:rsidR="00E3078D">
        <w:t>elevación</w:t>
      </w:r>
      <w:r w:rsidRPr="00E10BBF">
        <w:t xml:space="preserve"> </w:t>
      </w:r>
      <w:r w:rsidR="006D0C79">
        <w:t>-</w:t>
      </w:r>
      <w:r w:rsidRPr="00E10BBF">
        <w:t xml:space="preserve"> </w:t>
      </w:r>
      <w:r w:rsidR="00F11169">
        <w:t>DEM</w:t>
      </w:r>
      <w:r w:rsidR="00D74C3B">
        <w:t xml:space="preserve"> -</w:t>
      </w:r>
      <w:r w:rsidRPr="00E10BBF">
        <w:t xml:space="preserve"> NASA ASTER GDEM v2, v3 (30m)</w:t>
      </w:r>
      <w:bookmarkEnd w:id="9"/>
    </w:p>
    <w:p w14:paraId="0C553C5C" w14:textId="1158BD9B" w:rsidR="00DA5897" w:rsidRDefault="00DA5897" w:rsidP="00DA5897">
      <w:pPr>
        <w:rPr>
          <w:lang w:val="es-ES_tradnl"/>
        </w:rPr>
      </w:pPr>
    </w:p>
    <w:p w14:paraId="146EAACB" w14:textId="1C1B7CC7" w:rsidR="00DA5897" w:rsidRDefault="000711B1" w:rsidP="00DA5897">
      <w:pPr>
        <w:rPr>
          <w:lang w:val="es-ES_tradnl"/>
        </w:rPr>
      </w:pPr>
      <w:r w:rsidRPr="000711B1">
        <w:rPr>
          <w:lang w:val="es-ES_tradnl"/>
        </w:rPr>
        <w:t>Los sensores</w:t>
      </w:r>
      <w:r>
        <w:rPr>
          <w:lang w:val="es-ES_tradnl"/>
        </w:rPr>
        <w:t xml:space="preserve"> </w:t>
      </w:r>
      <w:r w:rsidR="00031BC5">
        <w:rPr>
          <w:lang w:val="es-ES_tradnl"/>
        </w:rPr>
        <w:t>remotos</w:t>
      </w:r>
      <w:r w:rsidRPr="000711B1">
        <w:rPr>
          <w:lang w:val="es-ES_tradnl"/>
        </w:rPr>
        <w:t xml:space="preserve"> japoneses </w:t>
      </w:r>
      <w:proofErr w:type="spellStart"/>
      <w:r w:rsidRPr="000711B1">
        <w:rPr>
          <w:lang w:val="es-ES_tradnl"/>
        </w:rPr>
        <w:t>Advanced</w:t>
      </w:r>
      <w:proofErr w:type="spellEnd"/>
      <w:r w:rsidRPr="000711B1">
        <w:rPr>
          <w:lang w:val="es-ES_tradnl"/>
        </w:rPr>
        <w:t xml:space="preserve"> </w:t>
      </w:r>
      <w:proofErr w:type="spellStart"/>
      <w:r w:rsidRPr="000711B1">
        <w:rPr>
          <w:lang w:val="es-ES_tradnl"/>
        </w:rPr>
        <w:t>Spaceborne</w:t>
      </w:r>
      <w:proofErr w:type="spellEnd"/>
      <w:r w:rsidRPr="000711B1">
        <w:rPr>
          <w:lang w:val="es-ES_tradnl"/>
        </w:rPr>
        <w:t xml:space="preserve"> </w:t>
      </w:r>
      <w:proofErr w:type="spellStart"/>
      <w:r w:rsidRPr="000711B1">
        <w:rPr>
          <w:lang w:val="es-ES_tradnl"/>
        </w:rPr>
        <w:t>Thermal</w:t>
      </w:r>
      <w:proofErr w:type="spellEnd"/>
      <w:r w:rsidRPr="000711B1">
        <w:rPr>
          <w:lang w:val="es-ES_tradnl"/>
        </w:rPr>
        <w:t xml:space="preserve"> </w:t>
      </w:r>
      <w:proofErr w:type="spellStart"/>
      <w:r w:rsidRPr="000711B1">
        <w:rPr>
          <w:lang w:val="es-ES_tradnl"/>
        </w:rPr>
        <w:t>Emission</w:t>
      </w:r>
      <w:proofErr w:type="spellEnd"/>
      <w:r w:rsidRPr="000711B1">
        <w:rPr>
          <w:lang w:val="es-ES_tradnl"/>
        </w:rPr>
        <w:t xml:space="preserve"> and </w:t>
      </w:r>
      <w:proofErr w:type="spellStart"/>
      <w:r w:rsidRPr="000711B1">
        <w:rPr>
          <w:lang w:val="es-ES_tradnl"/>
        </w:rPr>
        <w:t>Reflection</w:t>
      </w:r>
      <w:proofErr w:type="spellEnd"/>
      <w:r w:rsidRPr="000711B1">
        <w:rPr>
          <w:lang w:val="es-ES_tradnl"/>
        </w:rPr>
        <w:t xml:space="preserve"> </w:t>
      </w:r>
      <w:proofErr w:type="spellStart"/>
      <w:r w:rsidRPr="000711B1">
        <w:rPr>
          <w:lang w:val="es-ES_tradnl"/>
        </w:rPr>
        <w:t>Radiometer</w:t>
      </w:r>
      <w:proofErr w:type="spellEnd"/>
      <w:r w:rsidRPr="000711B1">
        <w:rPr>
          <w:lang w:val="es-ES_tradnl"/>
        </w:rPr>
        <w:t xml:space="preserve"> o ASTER, proveen imágenes de alta resolución del Planeta Tierra y las capturas están compuestos por 14 diferentes bandas del espectro electromagnético en el rango visible de la luz termal infrarroja. La</w:t>
      </w:r>
      <w:r w:rsidR="00031BC5">
        <w:rPr>
          <w:lang w:val="es-ES_tradnl"/>
        </w:rPr>
        <w:t>s</w:t>
      </w:r>
      <w:r w:rsidRPr="000711B1">
        <w:rPr>
          <w:lang w:val="es-ES_tradnl"/>
        </w:rPr>
        <w:t xml:space="preserve"> imágenes son capturadas en resoluciones entre 15 y 90 metros permitiendo crear mapas detallados de la temperatura y elevación de la tierra.</w:t>
      </w:r>
    </w:p>
    <w:p w14:paraId="3B440583" w14:textId="77777777" w:rsidR="00DA5897" w:rsidRPr="00DA5897" w:rsidRDefault="00DA5897" w:rsidP="00DA5897">
      <w:pPr>
        <w:rPr>
          <w:lang w:val="es-ES_tradnl"/>
        </w:rPr>
      </w:pPr>
    </w:p>
    <w:p w14:paraId="789E509F" w14:textId="1BF8DDAA" w:rsidR="004B380B" w:rsidRDefault="00E10BBF" w:rsidP="00C50217">
      <w:pPr>
        <w:pStyle w:val="Heading2"/>
        <w:numPr>
          <w:ilvl w:val="1"/>
          <w:numId w:val="6"/>
        </w:numPr>
      </w:pPr>
      <w:bookmarkStart w:id="10" w:name="_Toc107044009"/>
      <w:r w:rsidRPr="00E10BBF">
        <w:lastRenderedPageBreak/>
        <w:t xml:space="preserve">Descarga de modelo digital de </w:t>
      </w:r>
      <w:r w:rsidR="00F11169">
        <w:t>elevación</w:t>
      </w:r>
      <w:r w:rsidR="00F11169" w:rsidRPr="00E10BBF">
        <w:t xml:space="preserve"> </w:t>
      </w:r>
      <w:r w:rsidR="006D0C79">
        <w:t>-</w:t>
      </w:r>
      <w:r w:rsidR="00F11169" w:rsidRPr="00E10BBF">
        <w:t xml:space="preserve"> </w:t>
      </w:r>
      <w:r w:rsidR="00F11169">
        <w:t>DEM</w:t>
      </w:r>
      <w:r w:rsidR="00D74C3B">
        <w:t xml:space="preserve"> -</w:t>
      </w:r>
      <w:r w:rsidRPr="00E10BBF">
        <w:t xml:space="preserve"> ALOS PALSAR (12.5m)</w:t>
      </w:r>
      <w:bookmarkEnd w:id="10"/>
    </w:p>
    <w:p w14:paraId="350E956A" w14:textId="394EFE62" w:rsidR="00F20407" w:rsidRDefault="00F20407" w:rsidP="00F20407">
      <w:pPr>
        <w:rPr>
          <w:lang w:val="es-ES_tradnl"/>
        </w:rPr>
      </w:pPr>
    </w:p>
    <w:p w14:paraId="2681D570" w14:textId="7F7D9FD6" w:rsidR="00F20407" w:rsidRPr="00290E4A" w:rsidRDefault="009D502B" w:rsidP="00F20407">
      <w:pPr>
        <w:rPr>
          <w:lang w:val="es-CO"/>
        </w:rPr>
      </w:pPr>
      <w:r w:rsidRPr="00290E4A">
        <w:rPr>
          <w:lang w:val="es-CO"/>
        </w:rPr>
        <w:t xml:space="preserve">ALOS </w:t>
      </w:r>
      <w:proofErr w:type="spellStart"/>
      <w:r w:rsidRPr="00290E4A">
        <w:rPr>
          <w:lang w:val="es-CO"/>
        </w:rPr>
        <w:t>Phased</w:t>
      </w:r>
      <w:proofErr w:type="spellEnd"/>
      <w:r w:rsidRPr="00290E4A">
        <w:rPr>
          <w:lang w:val="es-CO"/>
        </w:rPr>
        <w:t xml:space="preserve"> Array </w:t>
      </w:r>
      <w:proofErr w:type="spellStart"/>
      <w:r w:rsidRPr="00290E4A">
        <w:rPr>
          <w:lang w:val="es-CO"/>
        </w:rPr>
        <w:t>type</w:t>
      </w:r>
      <w:proofErr w:type="spellEnd"/>
      <w:r w:rsidRPr="00290E4A">
        <w:rPr>
          <w:lang w:val="es-CO"/>
        </w:rPr>
        <w:t xml:space="preserve"> L-band </w:t>
      </w:r>
      <w:proofErr w:type="spellStart"/>
      <w:r w:rsidRPr="00290E4A">
        <w:rPr>
          <w:lang w:val="es-CO"/>
        </w:rPr>
        <w:t>Synthetic</w:t>
      </w:r>
      <w:proofErr w:type="spellEnd"/>
      <w:r w:rsidRPr="00290E4A">
        <w:rPr>
          <w:lang w:val="es-CO"/>
        </w:rPr>
        <w:t xml:space="preserve"> </w:t>
      </w:r>
      <w:proofErr w:type="spellStart"/>
      <w:r w:rsidRPr="00290E4A">
        <w:rPr>
          <w:lang w:val="es-CO"/>
        </w:rPr>
        <w:t>Aperture</w:t>
      </w:r>
      <w:proofErr w:type="spellEnd"/>
      <w:r w:rsidRPr="00290E4A">
        <w:rPr>
          <w:lang w:val="es-CO"/>
        </w:rPr>
        <w:t xml:space="preserve"> Radar, </w:t>
      </w:r>
      <w:r w:rsidR="00290E4A" w:rsidRPr="00290E4A">
        <w:rPr>
          <w:lang w:val="es-CO"/>
        </w:rPr>
        <w:t>es uno de los instrumentos</w:t>
      </w:r>
      <w:r w:rsidR="00290E4A">
        <w:rPr>
          <w:lang w:val="es-CO"/>
        </w:rPr>
        <w:t xml:space="preserve"> de observación avanzada de la superficie terrestre</w:t>
      </w:r>
      <w:r w:rsidR="001A020A">
        <w:rPr>
          <w:lang w:val="es-CO"/>
        </w:rPr>
        <w:t>, que permite entre otros, obtener un modelo digital de la tierra en alta resolución.</w:t>
      </w:r>
    </w:p>
    <w:p w14:paraId="398AC1A8" w14:textId="77777777" w:rsidR="00F20407" w:rsidRPr="00290E4A" w:rsidRDefault="00F20407" w:rsidP="00F20407">
      <w:pPr>
        <w:rPr>
          <w:lang w:val="es-CO"/>
        </w:rPr>
      </w:pPr>
    </w:p>
    <w:p w14:paraId="47A51803" w14:textId="7032EED0" w:rsidR="004B380B" w:rsidRDefault="008409F0" w:rsidP="00F65247">
      <w:pPr>
        <w:pStyle w:val="Heading2"/>
        <w:numPr>
          <w:ilvl w:val="1"/>
          <w:numId w:val="6"/>
        </w:numPr>
      </w:pPr>
      <w:bookmarkStart w:id="11" w:name="_Toc107044010"/>
      <w:r w:rsidRPr="008409F0">
        <w:t xml:space="preserve">Descarga de modelo digital de </w:t>
      </w:r>
      <w:r w:rsidR="00F11169">
        <w:t>elevación</w:t>
      </w:r>
      <w:r w:rsidR="00F11169" w:rsidRPr="00E10BBF">
        <w:t xml:space="preserve"> - </w:t>
      </w:r>
      <w:r w:rsidR="00F11169">
        <w:t xml:space="preserve">DEM </w:t>
      </w:r>
      <w:r>
        <w:t>-</w:t>
      </w:r>
      <w:r w:rsidRPr="008409F0">
        <w:t xml:space="preserve"> SRTM v3.0 1 </w:t>
      </w:r>
      <w:proofErr w:type="spellStart"/>
      <w:r w:rsidRPr="008409F0">
        <w:t>arcsec</w:t>
      </w:r>
      <w:proofErr w:type="spellEnd"/>
      <w:r w:rsidRPr="008409F0">
        <w:t xml:space="preserve"> (30m), SRTM v3.0 3 </w:t>
      </w:r>
      <w:proofErr w:type="spellStart"/>
      <w:r w:rsidRPr="008409F0">
        <w:t>arcsec</w:t>
      </w:r>
      <w:proofErr w:type="spellEnd"/>
      <w:r w:rsidRPr="008409F0">
        <w:t xml:space="preserve"> (90m)</w:t>
      </w:r>
      <w:bookmarkEnd w:id="11"/>
    </w:p>
    <w:p w14:paraId="09D27072" w14:textId="43B90AA8" w:rsidR="001A020A" w:rsidRDefault="001A020A" w:rsidP="001A020A">
      <w:pPr>
        <w:rPr>
          <w:lang w:val="es-ES_tradnl"/>
        </w:rPr>
      </w:pPr>
    </w:p>
    <w:p w14:paraId="2CDAB529" w14:textId="3E3ECE97" w:rsidR="001A020A" w:rsidRPr="00156807" w:rsidRDefault="00FA25ED" w:rsidP="001A020A">
      <w:pPr>
        <w:rPr>
          <w:lang w:val="es-CO"/>
        </w:rPr>
      </w:pPr>
      <w:proofErr w:type="spellStart"/>
      <w:r w:rsidRPr="00156807">
        <w:rPr>
          <w:lang w:val="es-CO"/>
        </w:rPr>
        <w:t>Shuttle</w:t>
      </w:r>
      <w:proofErr w:type="spellEnd"/>
      <w:r w:rsidRPr="00156807">
        <w:rPr>
          <w:lang w:val="es-CO"/>
        </w:rPr>
        <w:t xml:space="preserve"> Radar </w:t>
      </w:r>
      <w:proofErr w:type="spellStart"/>
      <w:r w:rsidRPr="00156807">
        <w:rPr>
          <w:lang w:val="es-CO"/>
        </w:rPr>
        <w:t>Topography</w:t>
      </w:r>
      <w:proofErr w:type="spellEnd"/>
      <w:r w:rsidRPr="00156807">
        <w:rPr>
          <w:lang w:val="es-CO"/>
        </w:rPr>
        <w:t xml:space="preserve"> </w:t>
      </w:r>
      <w:proofErr w:type="spellStart"/>
      <w:r w:rsidRPr="00156807">
        <w:rPr>
          <w:lang w:val="es-CO"/>
        </w:rPr>
        <w:t>Mission</w:t>
      </w:r>
      <w:proofErr w:type="spellEnd"/>
      <w:r w:rsidRPr="00156807">
        <w:rPr>
          <w:lang w:val="es-CO"/>
        </w:rPr>
        <w:t xml:space="preserve"> (SRTM)</w:t>
      </w:r>
      <w:r w:rsidR="003877D8" w:rsidRPr="00156807">
        <w:rPr>
          <w:lang w:val="es-CO"/>
        </w:rPr>
        <w:t xml:space="preserve">, dispone de </w:t>
      </w:r>
      <w:r w:rsidR="00156807" w:rsidRPr="00156807">
        <w:rPr>
          <w:lang w:val="es-CO"/>
        </w:rPr>
        <w:t>mapas topográfico</w:t>
      </w:r>
      <w:r w:rsidR="00156807">
        <w:rPr>
          <w:lang w:val="es-CO"/>
        </w:rPr>
        <w:t>s de alta resolución para uso público desde el año 2015</w:t>
      </w:r>
      <w:r w:rsidR="00EE16D6">
        <w:rPr>
          <w:lang w:val="es-CO"/>
        </w:rPr>
        <w:t xml:space="preserve"> y </w:t>
      </w:r>
      <w:r w:rsidR="00307AFE">
        <w:rPr>
          <w:lang w:val="es-CO"/>
        </w:rPr>
        <w:t>pueden ser utilizados para la creación de los mapas de dirección y acumulación de flujo</w:t>
      </w:r>
      <w:r w:rsidR="00156807">
        <w:rPr>
          <w:lang w:val="es-CO"/>
        </w:rPr>
        <w:t>.</w:t>
      </w:r>
    </w:p>
    <w:p w14:paraId="6F9DAA9A" w14:textId="77777777" w:rsidR="001A020A" w:rsidRPr="00156807" w:rsidRDefault="001A020A" w:rsidP="001A020A">
      <w:pPr>
        <w:rPr>
          <w:lang w:val="es-CO"/>
        </w:rPr>
      </w:pPr>
    </w:p>
    <w:p w14:paraId="257D437D" w14:textId="7E43FB9C" w:rsidR="00AB73AA" w:rsidRDefault="00F10B77" w:rsidP="0061709D">
      <w:pPr>
        <w:pStyle w:val="Heading2"/>
        <w:numPr>
          <w:ilvl w:val="1"/>
          <w:numId w:val="6"/>
        </w:numPr>
      </w:pPr>
      <w:bookmarkStart w:id="12" w:name="_Toc107044011"/>
      <w:r w:rsidRPr="00F10B77">
        <w:t xml:space="preserve">Creación, </w:t>
      </w:r>
      <w:proofErr w:type="spellStart"/>
      <w:r w:rsidRPr="00F10B77">
        <w:t>reproyección</w:t>
      </w:r>
      <w:proofErr w:type="spellEnd"/>
      <w:r w:rsidRPr="00F10B77">
        <w:t xml:space="preserve"> de mosaicos y visualización 3D</w:t>
      </w:r>
      <w:bookmarkEnd w:id="12"/>
    </w:p>
    <w:p w14:paraId="111891FA" w14:textId="3B948E45" w:rsidR="00FD4668" w:rsidRDefault="00FD4668" w:rsidP="00FD4668">
      <w:pPr>
        <w:rPr>
          <w:lang w:val="es-ES_tradnl"/>
        </w:rPr>
      </w:pPr>
    </w:p>
    <w:p w14:paraId="4D22CFF9" w14:textId="657A044B" w:rsidR="00FD4668" w:rsidRDefault="001F7C3B" w:rsidP="00FD4668">
      <w:pPr>
        <w:rPr>
          <w:lang w:val="es-ES_tradnl"/>
        </w:rPr>
      </w:pPr>
      <w:r>
        <w:rPr>
          <w:lang w:val="es-ES_tradnl"/>
        </w:rPr>
        <w:t>Luego de los procesos de obtención de las imágenes satelitales</w:t>
      </w:r>
      <w:r w:rsidR="00D772CA">
        <w:rPr>
          <w:lang w:val="es-ES_tradnl"/>
        </w:rPr>
        <w:t xml:space="preserve">, es necesaria la construcción de un mosaico único </w:t>
      </w:r>
      <w:r w:rsidR="00AF123B">
        <w:rPr>
          <w:lang w:val="es-ES_tradnl"/>
        </w:rPr>
        <w:t xml:space="preserve">a partir de las imágenes individuales obtenidas </w:t>
      </w:r>
      <w:r w:rsidR="00D772CA">
        <w:rPr>
          <w:lang w:val="es-ES_tradnl"/>
        </w:rPr>
        <w:t>para cada modelo de terreno</w:t>
      </w:r>
      <w:r w:rsidR="00AF123B">
        <w:rPr>
          <w:lang w:val="es-ES_tradnl"/>
        </w:rPr>
        <w:t>. El balance hidrológico de largo plazo podrá ser realizado utilizando diferentes modelos de terreno</w:t>
      </w:r>
      <w:r w:rsidR="00583BF8">
        <w:rPr>
          <w:lang w:val="es-ES_tradnl"/>
        </w:rPr>
        <w:t xml:space="preserve"> y permitirá comparar la oferta hídrica</w:t>
      </w:r>
      <w:r w:rsidR="00050D69">
        <w:rPr>
          <w:lang w:val="es-ES_tradnl"/>
        </w:rPr>
        <w:t xml:space="preserve"> </w:t>
      </w:r>
      <w:r w:rsidR="00DE5544">
        <w:rPr>
          <w:lang w:val="es-ES_tradnl"/>
        </w:rPr>
        <w:t xml:space="preserve">obtenida </w:t>
      </w:r>
      <w:r w:rsidR="00050D69">
        <w:rPr>
          <w:lang w:val="es-ES_tradnl"/>
        </w:rPr>
        <w:t>utilizando diferentes superficies.</w:t>
      </w:r>
    </w:p>
    <w:p w14:paraId="60367A82" w14:textId="77777777" w:rsidR="00FD4668" w:rsidRPr="00FD4668" w:rsidRDefault="00FD4668" w:rsidP="00FD4668">
      <w:pPr>
        <w:rPr>
          <w:lang w:val="es-ES_tradnl"/>
        </w:rPr>
      </w:pPr>
    </w:p>
    <w:p w14:paraId="76F34745" w14:textId="6844D6AB" w:rsidR="00AB73AA" w:rsidRDefault="00AB73AA" w:rsidP="00AB73AA">
      <w:pPr>
        <w:pStyle w:val="Heading2"/>
        <w:numPr>
          <w:ilvl w:val="1"/>
          <w:numId w:val="6"/>
        </w:numPr>
      </w:pPr>
      <w:bookmarkStart w:id="13" w:name="_Toc107044012"/>
      <w:r w:rsidRPr="00AB73AA">
        <w:t xml:space="preserve">Sombreado de colinas </w:t>
      </w:r>
      <w:r>
        <w:t>–</w:t>
      </w:r>
      <w:r w:rsidRPr="00AB73AA">
        <w:t xml:space="preserve"> </w:t>
      </w:r>
      <w:proofErr w:type="spellStart"/>
      <w:r w:rsidRPr="00AB73AA">
        <w:t>Hillshade</w:t>
      </w:r>
      <w:bookmarkEnd w:id="13"/>
      <w:proofErr w:type="spellEnd"/>
    </w:p>
    <w:p w14:paraId="33EC5FE6" w14:textId="052CDEF8" w:rsidR="008B5763" w:rsidRDefault="008B5763" w:rsidP="008B5763">
      <w:pPr>
        <w:rPr>
          <w:lang w:val="es-ES_tradnl"/>
        </w:rPr>
      </w:pPr>
    </w:p>
    <w:p w14:paraId="257295EE" w14:textId="57E3C72C" w:rsidR="008B5763" w:rsidRDefault="00D73257" w:rsidP="008B5763">
      <w:pPr>
        <w:rPr>
          <w:lang w:val="es-ES_tradnl"/>
        </w:rPr>
      </w:pPr>
      <w:r>
        <w:rPr>
          <w:lang w:val="es-ES_tradnl"/>
        </w:rPr>
        <w:t>A través de la generación de</w:t>
      </w:r>
      <w:r w:rsidR="00137355">
        <w:rPr>
          <w:lang w:val="es-ES_tradnl"/>
        </w:rPr>
        <w:t>l</w:t>
      </w:r>
      <w:r>
        <w:rPr>
          <w:lang w:val="es-ES_tradnl"/>
        </w:rPr>
        <w:t xml:space="preserve"> </w:t>
      </w:r>
      <w:proofErr w:type="spellStart"/>
      <w:r>
        <w:rPr>
          <w:lang w:val="es-ES_tradnl"/>
        </w:rPr>
        <w:t>Hillshade</w:t>
      </w:r>
      <w:proofErr w:type="spellEnd"/>
      <w:r w:rsidR="00137355">
        <w:rPr>
          <w:lang w:val="es-ES_tradnl"/>
        </w:rPr>
        <w:t>,</w:t>
      </w:r>
      <w:r>
        <w:rPr>
          <w:lang w:val="es-ES_tradnl"/>
        </w:rPr>
        <w:t xml:space="preserve"> se </w:t>
      </w:r>
      <w:r w:rsidR="00546AF5" w:rsidRPr="00546AF5">
        <w:rPr>
          <w:lang w:val="es-ES_tradnl"/>
        </w:rPr>
        <w:t>crea un mapa de relieve sombreado teniendo en cuenta el ángulo de la fuente de iluminación y sombras. Es utilizado frecuentemente para interpretar el relieve del terreno de una forma visualmente clara</w:t>
      </w:r>
      <w:r w:rsidR="00C35EB4">
        <w:rPr>
          <w:lang w:val="es-ES_tradnl"/>
        </w:rPr>
        <w:t xml:space="preserve"> o como mapa base en la representación espacial de otros fenómenos</w:t>
      </w:r>
      <w:r w:rsidR="00546AF5" w:rsidRPr="00546AF5">
        <w:rPr>
          <w:lang w:val="es-ES_tradnl"/>
        </w:rPr>
        <w:t>.</w:t>
      </w:r>
    </w:p>
    <w:p w14:paraId="4B445FF5" w14:textId="77777777" w:rsidR="00AD3F17" w:rsidRPr="008B5763" w:rsidRDefault="00AD3F17" w:rsidP="008B5763">
      <w:pPr>
        <w:rPr>
          <w:lang w:val="es-ES_tradnl"/>
        </w:rPr>
      </w:pPr>
    </w:p>
    <w:p w14:paraId="5EFD8618" w14:textId="75925998" w:rsidR="004B380B" w:rsidRDefault="007D5FA5" w:rsidP="001306A9">
      <w:pPr>
        <w:pStyle w:val="Heading2"/>
        <w:numPr>
          <w:ilvl w:val="1"/>
          <w:numId w:val="6"/>
        </w:numPr>
      </w:pPr>
      <w:bookmarkStart w:id="14" w:name="_Toc107044013"/>
      <w:r w:rsidRPr="007D5FA5">
        <w:t xml:space="preserve">Descarga de GDB nacional del IGAC en escala 1:25.000 y </w:t>
      </w:r>
      <w:proofErr w:type="spellStart"/>
      <w:r w:rsidRPr="007D5FA5">
        <w:t>fotorrestitución</w:t>
      </w:r>
      <w:proofErr w:type="spellEnd"/>
      <w:r w:rsidRPr="007D5FA5">
        <w:t xml:space="preserve"> de redes de drenaje</w:t>
      </w:r>
      <w:bookmarkEnd w:id="14"/>
    </w:p>
    <w:p w14:paraId="0A841024" w14:textId="6E6258A9" w:rsidR="00C35EB4" w:rsidRDefault="00C35EB4" w:rsidP="00C35EB4">
      <w:pPr>
        <w:rPr>
          <w:lang w:val="es-ES_tradnl"/>
        </w:rPr>
      </w:pPr>
    </w:p>
    <w:p w14:paraId="4DF02E60" w14:textId="2ADA60F5" w:rsidR="00C35EB4" w:rsidRDefault="00542217" w:rsidP="00C35EB4">
      <w:pPr>
        <w:rPr>
          <w:lang w:val="es-ES_tradnl"/>
        </w:rPr>
      </w:pPr>
      <w:r>
        <w:rPr>
          <w:lang w:val="es-ES_tradnl"/>
        </w:rPr>
        <w:t>Para los procesos de reacondicionamiento del modelo de terreno que garantice el flujo de todas las celdas del modelo</w:t>
      </w:r>
      <w:r w:rsidR="00752A35">
        <w:rPr>
          <w:lang w:val="es-ES_tradnl"/>
        </w:rPr>
        <w:t xml:space="preserve"> hacia las celdas específicas de la red de drenaje, es necesaria la descarga y complementación de las líneas de drenaje</w:t>
      </w:r>
      <w:r w:rsidR="002966D2">
        <w:rPr>
          <w:lang w:val="es-ES_tradnl"/>
        </w:rPr>
        <w:t xml:space="preserve"> pertenecientes a la zona de estudio.</w:t>
      </w:r>
    </w:p>
    <w:p w14:paraId="1D268017" w14:textId="77777777" w:rsidR="00C35EB4" w:rsidRPr="00C35EB4" w:rsidRDefault="00C35EB4" w:rsidP="00C35EB4">
      <w:pPr>
        <w:rPr>
          <w:lang w:val="es-ES_tradnl"/>
        </w:rPr>
      </w:pPr>
    </w:p>
    <w:p w14:paraId="45EE9BA9" w14:textId="5517F953" w:rsidR="004B380B" w:rsidRDefault="009032E2" w:rsidP="00B73A38">
      <w:pPr>
        <w:pStyle w:val="Heading2"/>
        <w:numPr>
          <w:ilvl w:val="1"/>
          <w:numId w:val="6"/>
        </w:numPr>
      </w:pPr>
      <w:bookmarkStart w:id="15" w:name="_Toc107044014"/>
      <w:r w:rsidRPr="009032E2">
        <w:t xml:space="preserve">Relleno de sumideros – </w:t>
      </w:r>
      <w:proofErr w:type="spellStart"/>
      <w:r w:rsidRPr="009032E2">
        <w:t>Fill</w:t>
      </w:r>
      <w:proofErr w:type="spellEnd"/>
      <w:r w:rsidRPr="009032E2">
        <w:t xml:space="preserve"> </w:t>
      </w:r>
      <w:proofErr w:type="spellStart"/>
      <w:r w:rsidRPr="009032E2">
        <w:t>Sinks</w:t>
      </w:r>
      <w:proofErr w:type="spellEnd"/>
      <w:r w:rsidRPr="009032E2">
        <w:t xml:space="preserve"> </w:t>
      </w:r>
      <w:r w:rsidR="004B380B">
        <w:t>–</w:t>
      </w:r>
      <w:r w:rsidRPr="009032E2">
        <w:t xml:space="preserve"> FIL</w:t>
      </w:r>
      <w:bookmarkEnd w:id="15"/>
    </w:p>
    <w:p w14:paraId="13C4DA0B" w14:textId="0CA81543" w:rsidR="00704709" w:rsidRDefault="00704709" w:rsidP="00704709">
      <w:pPr>
        <w:rPr>
          <w:lang w:val="es-ES_tradnl"/>
        </w:rPr>
      </w:pPr>
    </w:p>
    <w:p w14:paraId="59ED0928" w14:textId="5DD8D7E7" w:rsidR="00704709" w:rsidRDefault="00631DB3" w:rsidP="00704709">
      <w:pPr>
        <w:rPr>
          <w:lang w:val="es-ES_tradnl"/>
        </w:rPr>
      </w:pPr>
      <w:r w:rsidRPr="00631DB3">
        <w:rPr>
          <w:lang w:val="es-ES_tradnl"/>
        </w:rPr>
        <w:t>Cuando una celda se encuentra rodeada por celdas de mayor elevación la escorrentía es almacenada y no fluye</w:t>
      </w:r>
      <w:r>
        <w:rPr>
          <w:lang w:val="es-ES_tradnl"/>
        </w:rPr>
        <w:t>, este procedimiento</w:t>
      </w:r>
      <w:r w:rsidR="00ED11A2">
        <w:rPr>
          <w:lang w:val="es-ES_tradnl"/>
        </w:rPr>
        <w:t xml:space="preserve"> </w:t>
      </w:r>
      <w:r w:rsidRPr="00631DB3">
        <w:rPr>
          <w:lang w:val="es-ES_tradnl"/>
        </w:rPr>
        <w:t>eleva estas celdas</w:t>
      </w:r>
      <w:r w:rsidR="00CA04B2">
        <w:rPr>
          <w:lang w:val="es-ES_tradnl"/>
        </w:rPr>
        <w:t>,</w:t>
      </w:r>
      <w:r w:rsidRPr="00631DB3">
        <w:rPr>
          <w:lang w:val="es-ES_tradnl"/>
        </w:rPr>
        <w:t xml:space="preserve"> utilizando como referencia los valores de altura en celdas laterales</w:t>
      </w:r>
      <w:r w:rsidR="00ED11A2">
        <w:rPr>
          <w:lang w:val="es-ES_tradnl"/>
        </w:rPr>
        <w:t>, garantizando que las celdas de la superficie del terreno drenen hacia una localización más baja.</w:t>
      </w:r>
    </w:p>
    <w:p w14:paraId="0A7C06F4" w14:textId="77777777" w:rsidR="00631DB3" w:rsidRPr="00704709" w:rsidRDefault="00631DB3" w:rsidP="00704709">
      <w:pPr>
        <w:rPr>
          <w:lang w:val="es-ES_tradnl"/>
        </w:rPr>
      </w:pPr>
    </w:p>
    <w:p w14:paraId="171DBA86" w14:textId="30817A0E" w:rsidR="004B380B" w:rsidRDefault="00DC5562" w:rsidP="00FA3805">
      <w:pPr>
        <w:pStyle w:val="Heading2"/>
        <w:numPr>
          <w:ilvl w:val="1"/>
          <w:numId w:val="6"/>
        </w:numPr>
      </w:pPr>
      <w:bookmarkStart w:id="16" w:name="_Toc107044015"/>
      <w:r w:rsidRPr="009032E2">
        <w:t xml:space="preserve">Reacondicionamiento de terreno - DEM </w:t>
      </w:r>
      <w:proofErr w:type="spellStart"/>
      <w:r w:rsidRPr="009032E2">
        <w:t>Reconditioning</w:t>
      </w:r>
      <w:proofErr w:type="spellEnd"/>
      <w:r w:rsidRPr="009032E2">
        <w:t xml:space="preserve"> </w:t>
      </w:r>
      <w:r w:rsidR="00F37B11">
        <w:t>–</w:t>
      </w:r>
      <w:r w:rsidRPr="009032E2">
        <w:t xml:space="preserve"> </w:t>
      </w:r>
      <w:proofErr w:type="spellStart"/>
      <w:r w:rsidRPr="009032E2">
        <w:t>AgreeDEM</w:t>
      </w:r>
      <w:bookmarkEnd w:id="16"/>
      <w:proofErr w:type="spellEnd"/>
    </w:p>
    <w:p w14:paraId="72342AB3" w14:textId="75C79E85" w:rsidR="00647B59" w:rsidRDefault="00647B59" w:rsidP="00647B59">
      <w:pPr>
        <w:rPr>
          <w:lang w:val="es-ES_tradnl"/>
        </w:rPr>
      </w:pPr>
    </w:p>
    <w:p w14:paraId="4E9AE68A" w14:textId="1FBDE998" w:rsidR="00AD0FA6" w:rsidRDefault="0033147D" w:rsidP="00647B59">
      <w:pPr>
        <w:rPr>
          <w:lang w:val="es-ES_tradnl"/>
        </w:rPr>
      </w:pPr>
      <w:r>
        <w:rPr>
          <w:lang w:val="es-ES_tradnl"/>
        </w:rPr>
        <w:t xml:space="preserve">Para garantizar que la acumulación del flujo se realice sobre las celdas del modelo </w:t>
      </w:r>
      <w:r w:rsidR="00AD0FA6">
        <w:rPr>
          <w:lang w:val="es-ES_tradnl"/>
        </w:rPr>
        <w:t xml:space="preserve">de terreno y por los cauces o drenajes obtenidos o digitalizados, es necesario </w:t>
      </w:r>
      <w:r w:rsidR="00982E24">
        <w:rPr>
          <w:lang w:val="es-ES_tradnl"/>
        </w:rPr>
        <w:t>reacondicionar el terreno incrustando los drenajes</w:t>
      </w:r>
      <w:r w:rsidR="007420D6">
        <w:rPr>
          <w:lang w:val="es-ES_tradnl"/>
        </w:rPr>
        <w:t xml:space="preserve">. Este procedimiento es especialmente requerido en zonas predominantemente planas </w:t>
      </w:r>
      <w:r w:rsidR="00327D56">
        <w:rPr>
          <w:lang w:val="es-ES_tradnl"/>
        </w:rPr>
        <w:t>o en zonas donde no puedan ser identificadas las celdas correspondientes a los drenajes.</w:t>
      </w:r>
    </w:p>
    <w:p w14:paraId="68C9DBD4" w14:textId="77777777" w:rsidR="00AD0FA6" w:rsidRPr="00647B59" w:rsidRDefault="00AD0FA6" w:rsidP="00647B59">
      <w:pPr>
        <w:rPr>
          <w:lang w:val="es-ES_tradnl"/>
        </w:rPr>
      </w:pPr>
    </w:p>
    <w:p w14:paraId="40159296" w14:textId="542EF8AA" w:rsidR="0061709D" w:rsidRDefault="0079185C" w:rsidP="00EC601C">
      <w:pPr>
        <w:pStyle w:val="Heading2"/>
        <w:numPr>
          <w:ilvl w:val="1"/>
          <w:numId w:val="6"/>
        </w:numPr>
      </w:pPr>
      <w:bookmarkStart w:id="17" w:name="_Toc107044016"/>
      <w:r w:rsidRPr="0079185C">
        <w:t xml:space="preserve">Direcciones de Flujo – Flow </w:t>
      </w:r>
      <w:proofErr w:type="spellStart"/>
      <w:r w:rsidRPr="0079185C">
        <w:t>Direction</w:t>
      </w:r>
      <w:proofErr w:type="spellEnd"/>
      <w:r w:rsidRPr="0079185C">
        <w:t xml:space="preserve"> </w:t>
      </w:r>
      <w:r>
        <w:t>–</w:t>
      </w:r>
      <w:r w:rsidRPr="0079185C">
        <w:t xml:space="preserve"> FDR</w:t>
      </w:r>
      <w:bookmarkEnd w:id="17"/>
    </w:p>
    <w:p w14:paraId="29066DFF" w14:textId="567EB97A" w:rsidR="00647B59" w:rsidRDefault="00647B59" w:rsidP="00647B59">
      <w:pPr>
        <w:rPr>
          <w:lang w:val="es-ES_tradnl"/>
        </w:rPr>
      </w:pPr>
    </w:p>
    <w:p w14:paraId="569E708F" w14:textId="23F45B6D" w:rsidR="002D7A94" w:rsidRDefault="00B47A75" w:rsidP="00647B59">
      <w:pPr>
        <w:rPr>
          <w:lang w:val="es-ES_tradnl"/>
        </w:rPr>
      </w:pPr>
      <w:r w:rsidRPr="00B47A75">
        <w:rPr>
          <w:lang w:val="es-ES_tradnl"/>
        </w:rPr>
        <w:t>Esta grilla define la dirección de la máxima pendiente del terreno para cada celda utilizando el modelo F</w:t>
      </w:r>
      <w:r w:rsidR="004B795D">
        <w:rPr>
          <w:lang w:val="es-ES_tradnl"/>
        </w:rPr>
        <w:t xml:space="preserve">IL </w:t>
      </w:r>
      <w:r w:rsidR="00E54B17">
        <w:rPr>
          <w:lang w:val="es-ES_tradnl"/>
        </w:rPr>
        <w:t xml:space="preserve">posteriormente </w:t>
      </w:r>
      <w:r w:rsidR="004B795D">
        <w:rPr>
          <w:lang w:val="es-ES_tradnl"/>
        </w:rPr>
        <w:t>reacondicionado</w:t>
      </w:r>
      <w:r w:rsidR="00E54B17">
        <w:rPr>
          <w:lang w:val="es-ES_tradnl"/>
        </w:rPr>
        <w:t xml:space="preserve"> y nombrado como </w:t>
      </w:r>
      <w:proofErr w:type="spellStart"/>
      <w:r w:rsidR="00E54B17">
        <w:rPr>
          <w:lang w:val="es-ES_tradnl"/>
        </w:rPr>
        <w:t>AgreeDEM</w:t>
      </w:r>
      <w:proofErr w:type="spellEnd"/>
      <w:r w:rsidR="00D75EFA">
        <w:rPr>
          <w:lang w:val="es-ES_tradnl"/>
        </w:rPr>
        <w:t>.</w:t>
      </w:r>
      <w:r w:rsidR="002B5557">
        <w:rPr>
          <w:lang w:val="es-ES_tradnl"/>
        </w:rPr>
        <w:t xml:space="preserve"> Esta capa es utilizada para a través del algoritmo de acumulación,</w:t>
      </w:r>
      <w:r w:rsidR="00FE49A9">
        <w:rPr>
          <w:lang w:val="es-ES_tradnl"/>
        </w:rPr>
        <w:t xml:space="preserve"> crear el mapa discreto de acumulación de celda</w:t>
      </w:r>
      <w:r w:rsidR="0052401F">
        <w:rPr>
          <w:lang w:val="es-ES_tradnl"/>
        </w:rPr>
        <w:t>s</w:t>
      </w:r>
      <w:r w:rsidR="00FE49A9">
        <w:rPr>
          <w:lang w:val="es-ES_tradnl"/>
        </w:rPr>
        <w:t xml:space="preserve"> que convergen a una celda más baja.</w:t>
      </w:r>
    </w:p>
    <w:p w14:paraId="7B76C765" w14:textId="61C42650" w:rsidR="002D7A94" w:rsidRDefault="002D7A94" w:rsidP="00647B59">
      <w:pPr>
        <w:rPr>
          <w:lang w:val="es-ES_tradnl"/>
        </w:rPr>
      </w:pPr>
    </w:p>
    <w:p w14:paraId="2EEFF6CC" w14:textId="6A29311F" w:rsidR="00121D87" w:rsidRDefault="00121D87" w:rsidP="00FC10F3"/>
    <w:p w14:paraId="27604F16" w14:textId="6A22E316" w:rsidR="009032E2" w:rsidRDefault="00F37B11" w:rsidP="00F83C7A">
      <w:pPr>
        <w:pStyle w:val="Heading1"/>
        <w:numPr>
          <w:ilvl w:val="0"/>
          <w:numId w:val="6"/>
        </w:numPr>
      </w:pPr>
      <w:bookmarkStart w:id="18" w:name="_Toc107044017"/>
      <w:r>
        <w:t>Descarga</w:t>
      </w:r>
      <w:r w:rsidR="00A50109">
        <w:t xml:space="preserve">, </w:t>
      </w:r>
      <w:r>
        <w:t xml:space="preserve">procesamiento </w:t>
      </w:r>
      <w:r w:rsidR="00A50109">
        <w:t xml:space="preserve">y análisis </w:t>
      </w:r>
      <w:r>
        <w:t xml:space="preserve">de datos </w:t>
      </w:r>
      <w:proofErr w:type="spellStart"/>
      <w:r>
        <w:t>hidroclimatológicos</w:t>
      </w:r>
      <w:bookmarkEnd w:id="18"/>
      <w:proofErr w:type="spellEnd"/>
    </w:p>
    <w:p w14:paraId="2F17C466" w14:textId="48F7E041" w:rsidR="00B47CA2" w:rsidRDefault="00B47CA2" w:rsidP="00FC10F3"/>
    <w:p w14:paraId="6862F61A" w14:textId="13B14B2C" w:rsidR="00F37B11" w:rsidRDefault="00B12202" w:rsidP="007A3872">
      <w:pPr>
        <w:pStyle w:val="Heading2"/>
        <w:numPr>
          <w:ilvl w:val="1"/>
          <w:numId w:val="6"/>
        </w:numPr>
      </w:pPr>
      <w:bookmarkStart w:id="19" w:name="_Toc107044018"/>
      <w:r w:rsidRPr="00B12202">
        <w:t xml:space="preserve">Obtención de </w:t>
      </w:r>
      <w:r w:rsidR="004B7A72">
        <w:t xml:space="preserve">series de </w:t>
      </w:r>
      <w:r w:rsidRPr="00B12202">
        <w:t xml:space="preserve">datos discretos </w:t>
      </w:r>
      <w:r w:rsidR="004E0CE6">
        <w:t>climatológicos</w:t>
      </w:r>
      <w:r w:rsidRPr="00B12202">
        <w:t xml:space="preserve"> </w:t>
      </w:r>
      <w:r w:rsidR="00B55851">
        <w:t>de</w:t>
      </w:r>
      <w:r w:rsidRPr="00B12202">
        <w:t xml:space="preserve"> estaciones terrestres</w:t>
      </w:r>
      <w:bookmarkEnd w:id="19"/>
    </w:p>
    <w:p w14:paraId="1B9808CF" w14:textId="12A7F280" w:rsidR="00587A8A" w:rsidRDefault="00587A8A" w:rsidP="00587A8A"/>
    <w:p w14:paraId="500EE048" w14:textId="18D83A64" w:rsidR="00587A8A" w:rsidRDefault="00533F3F" w:rsidP="00C5776E">
      <w:r>
        <w:t xml:space="preserve">Para la creación de los mapas </w:t>
      </w:r>
      <w:r w:rsidR="003E6959">
        <w:t xml:space="preserve">requeridos para la realización del balance hidrológico, es necesario </w:t>
      </w:r>
      <w:r w:rsidR="00187702">
        <w:t>identificar y seleccionar el conjunto de estaciones</w:t>
      </w:r>
      <w:r w:rsidR="00FE113E">
        <w:t xml:space="preserve"> que serán utilizadas </w:t>
      </w:r>
      <w:r w:rsidR="00B22ACE">
        <w:t xml:space="preserve">para </w:t>
      </w:r>
      <w:r w:rsidR="003E6959">
        <w:t xml:space="preserve">obtener las series de valores discretos de </w:t>
      </w:r>
      <w:r w:rsidR="000115A0">
        <w:t>precipitación diaria total, temperatura y evapo</w:t>
      </w:r>
      <w:r w:rsidR="00F800E1">
        <w:t>ración potencial.</w:t>
      </w:r>
    </w:p>
    <w:p w14:paraId="5572D92A" w14:textId="77777777" w:rsidR="00587A8A" w:rsidRDefault="00587A8A" w:rsidP="00587A8A"/>
    <w:p w14:paraId="36D70340" w14:textId="6CE37CED" w:rsidR="00FB276E" w:rsidRDefault="00FB276E" w:rsidP="007A3872">
      <w:pPr>
        <w:pStyle w:val="Heading2"/>
        <w:numPr>
          <w:ilvl w:val="1"/>
          <w:numId w:val="6"/>
        </w:numPr>
      </w:pPr>
      <w:bookmarkStart w:id="20" w:name="_Toc107044019"/>
      <w:r w:rsidRPr="00B12202">
        <w:t xml:space="preserve">Obtención de </w:t>
      </w:r>
      <w:r w:rsidR="004B7A72">
        <w:t xml:space="preserve">series de </w:t>
      </w:r>
      <w:r w:rsidRPr="00B12202">
        <w:t xml:space="preserve">datos discretos </w:t>
      </w:r>
      <w:r>
        <w:t>climatológicos</w:t>
      </w:r>
      <w:r w:rsidRPr="00B12202">
        <w:t xml:space="preserve"> </w:t>
      </w:r>
      <w:r>
        <w:t>satelitales</w:t>
      </w:r>
      <w:bookmarkEnd w:id="20"/>
    </w:p>
    <w:p w14:paraId="39AFCB9B" w14:textId="3DDB730A" w:rsidR="00F800E1" w:rsidRDefault="00F800E1" w:rsidP="00F800E1"/>
    <w:p w14:paraId="4AC87E8B" w14:textId="2E512B80" w:rsidR="00F800E1" w:rsidRDefault="00C5776E" w:rsidP="00F800E1">
      <w:r>
        <w:t>Para la validación o el contraste de información terrestre</w:t>
      </w:r>
      <w:r w:rsidR="001901EA">
        <w:t xml:space="preserve"> se pueden obtener datos </w:t>
      </w:r>
      <w:r w:rsidR="00F250F6">
        <w:t xml:space="preserve">satelitales </w:t>
      </w:r>
      <w:r w:rsidR="001901EA">
        <w:t xml:space="preserve">de </w:t>
      </w:r>
      <w:r w:rsidR="00F800E1">
        <w:t xml:space="preserve">precipitación diaria total, </w:t>
      </w:r>
      <w:r w:rsidR="00AF4D86">
        <w:t>temperatura y evapotranspiración</w:t>
      </w:r>
      <w:r w:rsidR="00692561">
        <w:t xml:space="preserve"> sobre las localizaciones específicas de la red </w:t>
      </w:r>
      <w:r w:rsidR="00334153">
        <w:t xml:space="preserve">climatológica </w:t>
      </w:r>
      <w:r w:rsidR="00692561">
        <w:t>utilizada</w:t>
      </w:r>
      <w:r w:rsidR="00AF4D86">
        <w:t>.</w:t>
      </w:r>
    </w:p>
    <w:p w14:paraId="40CB7536" w14:textId="77777777" w:rsidR="00692561" w:rsidRDefault="00692561" w:rsidP="00F800E1"/>
    <w:p w14:paraId="6DA5ABB4" w14:textId="5B7277EC" w:rsidR="00BB1A90" w:rsidRDefault="002C12E3" w:rsidP="007A3872">
      <w:pPr>
        <w:pStyle w:val="Heading2"/>
        <w:numPr>
          <w:ilvl w:val="1"/>
          <w:numId w:val="6"/>
        </w:numPr>
      </w:pPr>
      <w:bookmarkStart w:id="21" w:name="_Toc107044020"/>
      <w:r>
        <w:t xml:space="preserve">Representación </w:t>
      </w:r>
      <w:r w:rsidR="00E06C67">
        <w:t xml:space="preserve">gráfica de </w:t>
      </w:r>
      <w:r>
        <w:t>series</w:t>
      </w:r>
      <w:bookmarkEnd w:id="21"/>
    </w:p>
    <w:p w14:paraId="516F800F" w14:textId="3E8ADDCD" w:rsidR="007A3872" w:rsidRDefault="007A3872" w:rsidP="007A3872">
      <w:pPr>
        <w:rPr>
          <w:lang w:val="es-ES_tradnl"/>
        </w:rPr>
      </w:pPr>
    </w:p>
    <w:p w14:paraId="706BE7D2" w14:textId="68750ED4" w:rsidR="00BB3C3C" w:rsidRDefault="00BB3C3C" w:rsidP="007A3872">
      <w:pPr>
        <w:rPr>
          <w:lang w:val="es-ES_tradnl"/>
        </w:rPr>
      </w:pPr>
      <w:r>
        <w:rPr>
          <w:lang w:val="es-ES_tradnl"/>
        </w:rPr>
        <w:t>Durante el proceso de revisión, validación y</w:t>
      </w:r>
      <w:r w:rsidR="00F6285E">
        <w:rPr>
          <w:lang w:val="es-ES_tradnl"/>
        </w:rPr>
        <w:t xml:space="preserve"> comprensión de los datos, es necesario utilizar diferentes técnicas gráficas que permitan identificar </w:t>
      </w:r>
      <w:r w:rsidR="0073070B">
        <w:rPr>
          <w:lang w:val="es-ES_tradnl"/>
        </w:rPr>
        <w:t xml:space="preserve">discontinuidades, cambios en el comportamiento temporal y en general revisar los paramétricos de cada </w:t>
      </w:r>
      <w:r w:rsidR="00E0622F">
        <w:rPr>
          <w:lang w:val="es-ES_tradnl"/>
        </w:rPr>
        <w:t xml:space="preserve">serie. </w:t>
      </w:r>
    </w:p>
    <w:p w14:paraId="134AAA71" w14:textId="77777777" w:rsidR="00BB3C3C" w:rsidRPr="007A3872" w:rsidRDefault="00BB3C3C" w:rsidP="007A3872">
      <w:pPr>
        <w:rPr>
          <w:lang w:val="es-ES_tradnl"/>
        </w:rPr>
      </w:pPr>
    </w:p>
    <w:p w14:paraId="66966AA4" w14:textId="096EC836" w:rsidR="002C12E3" w:rsidRDefault="0040704F" w:rsidP="007A3872">
      <w:pPr>
        <w:pStyle w:val="Heading2"/>
        <w:numPr>
          <w:ilvl w:val="1"/>
          <w:numId w:val="6"/>
        </w:numPr>
      </w:pPr>
      <w:bookmarkStart w:id="22" w:name="_Toc107044021"/>
      <w:r>
        <w:t>Identificación y marcación de datos atípicos</w:t>
      </w:r>
      <w:r w:rsidR="004F1BAF">
        <w:t xml:space="preserve"> - </w:t>
      </w:r>
      <w:proofErr w:type="spellStart"/>
      <w:r w:rsidR="004F1BAF">
        <w:t>outliers</w:t>
      </w:r>
      <w:bookmarkEnd w:id="22"/>
      <w:proofErr w:type="spellEnd"/>
    </w:p>
    <w:p w14:paraId="31F0AE7F" w14:textId="47F5B685" w:rsidR="004E1D5A" w:rsidRDefault="004E1D5A" w:rsidP="004E1D5A">
      <w:pPr>
        <w:pStyle w:val="ListParagraph"/>
        <w:ind w:left="57"/>
      </w:pPr>
    </w:p>
    <w:p w14:paraId="6AE577EC" w14:textId="7923D99B" w:rsidR="004E1D5A" w:rsidRDefault="004E1D5A" w:rsidP="000E5BA3">
      <w:r>
        <w:t>En esta actividad se obtienen los parámetros estadísticos de cada variable climatológica</w:t>
      </w:r>
      <w:r w:rsidR="002A3D05">
        <w:t xml:space="preserve">, </w:t>
      </w:r>
      <w:r>
        <w:t xml:space="preserve">se </w:t>
      </w:r>
      <w:r w:rsidR="00EF2624">
        <w:t>identifican y marcan los datos atípicos</w:t>
      </w:r>
      <w:r w:rsidR="00E0622F">
        <w:t xml:space="preserve"> que luego ser</w:t>
      </w:r>
      <w:r w:rsidR="00964544">
        <w:t>án</w:t>
      </w:r>
      <w:r w:rsidR="00E0622F">
        <w:t xml:space="preserve"> </w:t>
      </w:r>
      <w:r w:rsidR="00231474">
        <w:t xml:space="preserve">ajustados </w:t>
      </w:r>
      <w:r w:rsidR="00C66615">
        <w:t xml:space="preserve">o reemplazados </w:t>
      </w:r>
      <w:r w:rsidR="00231474">
        <w:t xml:space="preserve">por </w:t>
      </w:r>
      <w:r w:rsidR="00C66615">
        <w:t xml:space="preserve">valores </w:t>
      </w:r>
      <w:r w:rsidR="00964544">
        <w:t xml:space="preserve">sintéticos </w:t>
      </w:r>
      <w:r w:rsidR="00C66615">
        <w:t xml:space="preserve">obtenidos a través de </w:t>
      </w:r>
      <w:r w:rsidR="00231474">
        <w:t>métodos de completado</w:t>
      </w:r>
      <w:r w:rsidR="00F866D0">
        <w:t xml:space="preserve"> o imputación</w:t>
      </w:r>
      <w:r w:rsidR="00EF2624">
        <w:t>.</w:t>
      </w:r>
    </w:p>
    <w:p w14:paraId="652C16EF" w14:textId="77777777" w:rsidR="004E1D5A" w:rsidRDefault="004E1D5A" w:rsidP="004E1D5A">
      <w:pPr>
        <w:pStyle w:val="ListParagraph"/>
        <w:ind w:left="57"/>
      </w:pPr>
    </w:p>
    <w:p w14:paraId="669D45CA" w14:textId="0F011368" w:rsidR="00096CF8" w:rsidRDefault="00E934DF" w:rsidP="007A3872">
      <w:pPr>
        <w:pStyle w:val="Heading2"/>
        <w:numPr>
          <w:ilvl w:val="1"/>
          <w:numId w:val="6"/>
        </w:numPr>
      </w:pPr>
      <w:bookmarkStart w:id="23" w:name="_Toc107044022"/>
      <w:r>
        <w:t>Completado y extendido de series</w:t>
      </w:r>
      <w:bookmarkEnd w:id="23"/>
    </w:p>
    <w:p w14:paraId="213BDAD4" w14:textId="77777777" w:rsidR="007B20DC" w:rsidRDefault="007B20DC" w:rsidP="00096CF8">
      <w:pPr>
        <w:pStyle w:val="ListParagraph"/>
        <w:ind w:left="57"/>
      </w:pPr>
    </w:p>
    <w:p w14:paraId="0A37F178" w14:textId="5B52642A" w:rsidR="00E934DF" w:rsidRDefault="007B20DC" w:rsidP="000E5BA3">
      <w:r>
        <w:t>Este procedimiento se realiza a</w:t>
      </w:r>
      <w:r w:rsidR="00E934DF">
        <w:t xml:space="preserve"> partir de </w:t>
      </w:r>
      <w:r>
        <w:t xml:space="preserve">la generación de </w:t>
      </w:r>
      <w:r w:rsidR="00E934DF">
        <w:t>datos sintéticos</w:t>
      </w:r>
      <w:r>
        <w:t xml:space="preserve"> utilizando </w:t>
      </w:r>
      <w:r w:rsidR="00827680">
        <w:t>diferentes métodos estadísticos y espaciales</w:t>
      </w:r>
      <w:r w:rsidR="000B0CB8">
        <w:t xml:space="preserve"> y busca la </w:t>
      </w:r>
      <w:r w:rsidR="007D585F">
        <w:t>conformación</w:t>
      </w:r>
      <w:r w:rsidR="000B0CB8">
        <w:t xml:space="preserve"> de series homogéneas y continuas </w:t>
      </w:r>
      <w:r w:rsidR="007D585F">
        <w:t>para</w:t>
      </w:r>
      <w:r w:rsidR="000B0CB8">
        <w:t xml:space="preserve"> las diferentes variables en estudio</w:t>
      </w:r>
      <w:r w:rsidR="00827680">
        <w:t>.</w:t>
      </w:r>
    </w:p>
    <w:p w14:paraId="5CA48A5C" w14:textId="07ABC734" w:rsidR="007B20DC" w:rsidRDefault="007B20DC" w:rsidP="0087763E"/>
    <w:p w14:paraId="6405D44E" w14:textId="3E0482A2" w:rsidR="00E007B1" w:rsidRDefault="0087394A" w:rsidP="00535A3A">
      <w:pPr>
        <w:pStyle w:val="Heading2"/>
        <w:numPr>
          <w:ilvl w:val="1"/>
          <w:numId w:val="6"/>
        </w:numPr>
      </w:pPr>
      <w:bookmarkStart w:id="24" w:name="_Toc107044023"/>
      <w:r>
        <w:t>Correlación de datos terrestres vs. datos remotos</w:t>
      </w:r>
      <w:bookmarkEnd w:id="24"/>
    </w:p>
    <w:p w14:paraId="56A12A8E" w14:textId="5F6455CB" w:rsidR="00535A3A" w:rsidRDefault="00535A3A" w:rsidP="00535A3A">
      <w:pPr>
        <w:pStyle w:val="Heading2"/>
      </w:pPr>
    </w:p>
    <w:p w14:paraId="273C3AF8" w14:textId="1A7C6B87" w:rsidR="00286DA7" w:rsidRDefault="00286DA7" w:rsidP="00286DA7">
      <w:pPr>
        <w:rPr>
          <w:lang w:val="es-ES_tradnl"/>
        </w:rPr>
      </w:pPr>
      <w:r>
        <w:rPr>
          <w:lang w:val="es-ES_tradnl"/>
        </w:rPr>
        <w:t xml:space="preserve">A partir de la información </w:t>
      </w:r>
      <w:r w:rsidR="00043728">
        <w:rPr>
          <w:lang w:val="es-ES_tradnl"/>
        </w:rPr>
        <w:t xml:space="preserve">recopilada y validada para la red estaciones a utilizar en la zona de </w:t>
      </w:r>
      <w:r w:rsidR="00EC636B">
        <w:rPr>
          <w:lang w:val="es-ES_tradnl"/>
        </w:rPr>
        <w:t xml:space="preserve">estudio y la conformación de series a partir de datos satelitales en las localizaciones específicas de la red, </w:t>
      </w:r>
      <w:r w:rsidR="00D51684">
        <w:rPr>
          <w:lang w:val="es-ES_tradnl"/>
        </w:rPr>
        <w:t xml:space="preserve">se correlacionan estos datos para evaluar si existe correspondencia </w:t>
      </w:r>
      <w:r w:rsidR="00BA4A68">
        <w:rPr>
          <w:lang w:val="es-ES_tradnl"/>
        </w:rPr>
        <w:t>y homogeneidad entre los datos terrestres y los obtenidos mediante sensores remotos.</w:t>
      </w:r>
    </w:p>
    <w:p w14:paraId="3D692DBC" w14:textId="77777777" w:rsidR="00286DA7" w:rsidRPr="00286DA7" w:rsidRDefault="00286DA7" w:rsidP="00286DA7">
      <w:pPr>
        <w:rPr>
          <w:lang w:val="es-ES_tradnl"/>
        </w:rPr>
      </w:pPr>
    </w:p>
    <w:p w14:paraId="1C3C052F" w14:textId="23ACF5C4" w:rsidR="00B55851" w:rsidRDefault="00B70B85" w:rsidP="00535A3A">
      <w:pPr>
        <w:pStyle w:val="Heading2"/>
        <w:numPr>
          <w:ilvl w:val="1"/>
          <w:numId w:val="6"/>
        </w:numPr>
      </w:pPr>
      <w:bookmarkStart w:id="25" w:name="_Toc107044024"/>
      <w:r>
        <w:t xml:space="preserve">Análisis de cambio climático </w:t>
      </w:r>
      <w:r w:rsidR="002110AB">
        <w:t xml:space="preserve">y </w:t>
      </w:r>
      <w:r>
        <w:t>segmentación de series</w:t>
      </w:r>
      <w:bookmarkEnd w:id="25"/>
    </w:p>
    <w:p w14:paraId="2B8B3AB1" w14:textId="77777777" w:rsidR="00F37B11" w:rsidRDefault="00F37B11" w:rsidP="00FC10F3"/>
    <w:p w14:paraId="700AD902" w14:textId="215BF18F" w:rsidR="00B47CA2" w:rsidRDefault="001D2C8C" w:rsidP="00FC10F3">
      <w:r>
        <w:t xml:space="preserve">En esta actividad se realiza la identificación de </w:t>
      </w:r>
      <w:r w:rsidR="00A8715D">
        <w:t>años asociados a fenómenos climatológicos de Niño, Niña</w:t>
      </w:r>
      <w:r w:rsidR="00FC45E9">
        <w:t xml:space="preserve"> y Neutro; </w:t>
      </w:r>
      <w:r w:rsidR="007456C5">
        <w:t>luego se estiman los estadístico</w:t>
      </w:r>
      <w:r w:rsidR="0078329F">
        <w:t xml:space="preserve">s medios multianuales para cada fenómeno y se realiza la segmentación de las series para </w:t>
      </w:r>
      <w:r w:rsidR="00CA72D6">
        <w:t xml:space="preserve">estudiar de forma compuesta la incidencia del cambio climático </w:t>
      </w:r>
      <w:r w:rsidR="00393309">
        <w:t>en diferentes épocas.</w:t>
      </w:r>
    </w:p>
    <w:p w14:paraId="352EAF6C" w14:textId="50FF465F" w:rsidR="001D2C8C" w:rsidRDefault="001D2C8C" w:rsidP="00FC10F3"/>
    <w:p w14:paraId="6C3B9C2D" w14:textId="5A3BCE7F" w:rsidR="001D2C8C" w:rsidRDefault="001D2C8C" w:rsidP="00FC10F3"/>
    <w:p w14:paraId="3BAC16C8" w14:textId="1FC8B7D0" w:rsidR="007D0D7F" w:rsidRDefault="00C854F0" w:rsidP="007D0D7F">
      <w:pPr>
        <w:pStyle w:val="Heading1"/>
        <w:numPr>
          <w:ilvl w:val="0"/>
          <w:numId w:val="6"/>
        </w:numPr>
      </w:pPr>
      <w:bookmarkStart w:id="26" w:name="_Toc107044025"/>
      <w:r>
        <w:t xml:space="preserve">Análisis </w:t>
      </w:r>
      <w:r w:rsidR="000A74DC">
        <w:t>espacial</w:t>
      </w:r>
      <w:r w:rsidR="007D0D7F">
        <w:t xml:space="preserve"> de variables climatológicas</w:t>
      </w:r>
      <w:bookmarkEnd w:id="26"/>
    </w:p>
    <w:p w14:paraId="5ED611C4" w14:textId="13173D73" w:rsidR="00121D87" w:rsidRDefault="00121D87" w:rsidP="00FC10F3"/>
    <w:p w14:paraId="7D9D3133" w14:textId="3189CBD5" w:rsidR="00D05CCC" w:rsidRDefault="008062C9" w:rsidP="00FC10F3">
      <w:r>
        <w:t>Durante el proceso de conformación de información para el desarrollo del balance hidrológico, es necesari</w:t>
      </w:r>
      <w:r w:rsidR="00480309">
        <w:t>a la construcción de mapas continuos que representen espacialmente el comportamiento de las diferentes variables requeridas</w:t>
      </w:r>
      <w:r w:rsidR="00253F5F">
        <w:t xml:space="preserve"> a nivel multianual</w:t>
      </w:r>
      <w:r w:rsidR="00480309">
        <w:t>.</w:t>
      </w:r>
    </w:p>
    <w:p w14:paraId="60A576AD" w14:textId="72EAE86E" w:rsidR="007D0D7F" w:rsidRDefault="007D0D7F" w:rsidP="00FC10F3"/>
    <w:p w14:paraId="38E3BB79" w14:textId="47FF3EB2" w:rsidR="00A96F8E" w:rsidRDefault="00F14180" w:rsidP="00A96F8E">
      <w:pPr>
        <w:pStyle w:val="Heading2"/>
        <w:numPr>
          <w:ilvl w:val="1"/>
          <w:numId w:val="6"/>
        </w:numPr>
      </w:pPr>
      <w:bookmarkStart w:id="27" w:name="_Toc107044026"/>
      <w:r>
        <w:t xml:space="preserve">Interpolación </w:t>
      </w:r>
      <w:r w:rsidR="001570D9">
        <w:t xml:space="preserve">espacial </w:t>
      </w:r>
      <w:r w:rsidR="00C854F0">
        <w:t>de variables climatológicas</w:t>
      </w:r>
      <w:bookmarkEnd w:id="27"/>
    </w:p>
    <w:p w14:paraId="5EEF7300" w14:textId="00828F9D" w:rsidR="00A96F8E" w:rsidRDefault="00A96F8E" w:rsidP="00FC10F3"/>
    <w:p w14:paraId="2BCC24AC" w14:textId="34C67A4E" w:rsidR="002B164C" w:rsidRDefault="00607B7F" w:rsidP="00FC10F3">
      <w:r>
        <w:t xml:space="preserve">En los procesos de interpolación de variables climatológicas </w:t>
      </w:r>
      <w:r w:rsidR="0028051C">
        <w:t xml:space="preserve">a partir de la localización de estaciones terrestres </w:t>
      </w:r>
      <w:r w:rsidR="005B34BB">
        <w:t>y para los fenómenos asociados a cambio climático</w:t>
      </w:r>
      <w:r w:rsidR="00055D08">
        <w:t>,</w:t>
      </w:r>
      <w:r w:rsidR="005B34BB">
        <w:t xml:space="preserve"> </w:t>
      </w:r>
      <w:r>
        <w:t xml:space="preserve">se </w:t>
      </w:r>
      <w:r w:rsidR="0028051C">
        <w:t>obtienen los siguientes mapas:</w:t>
      </w:r>
    </w:p>
    <w:p w14:paraId="67CF3C05" w14:textId="77777777" w:rsidR="002B164C" w:rsidRDefault="002B164C" w:rsidP="00FC10F3"/>
    <w:p w14:paraId="0E376FCF" w14:textId="0AFF5C4D" w:rsidR="00F14180" w:rsidRDefault="002231BC" w:rsidP="002231BC">
      <w:pPr>
        <w:pStyle w:val="ListParagraph"/>
        <w:numPr>
          <w:ilvl w:val="0"/>
          <w:numId w:val="11"/>
        </w:numPr>
      </w:pPr>
      <w:r>
        <w:t xml:space="preserve">Precipitación </w:t>
      </w:r>
      <w:r w:rsidR="00FF4DDF">
        <w:t xml:space="preserve">y Temperatura </w:t>
      </w:r>
      <w:r>
        <w:t xml:space="preserve">serie </w:t>
      </w:r>
      <w:r w:rsidR="00235001">
        <w:t>C</w:t>
      </w:r>
      <w:r>
        <w:t>ompuesta completa.</w:t>
      </w:r>
    </w:p>
    <w:p w14:paraId="54D01D9C" w14:textId="401E8E09" w:rsidR="002231BC" w:rsidRDefault="00FF4DDF" w:rsidP="002231BC">
      <w:pPr>
        <w:pStyle w:val="ListParagraph"/>
        <w:numPr>
          <w:ilvl w:val="0"/>
          <w:numId w:val="11"/>
        </w:numPr>
      </w:pPr>
      <w:r>
        <w:t xml:space="preserve">Precipitación y Temperatura </w:t>
      </w:r>
      <w:r w:rsidR="002231BC">
        <w:t xml:space="preserve">serie </w:t>
      </w:r>
      <w:r w:rsidR="006E1C05">
        <w:t>Niño completa.</w:t>
      </w:r>
    </w:p>
    <w:p w14:paraId="5F96B6FF" w14:textId="58939DED" w:rsidR="006E1C05" w:rsidRDefault="00FF4DDF" w:rsidP="006E1C05">
      <w:pPr>
        <w:pStyle w:val="ListParagraph"/>
        <w:numPr>
          <w:ilvl w:val="0"/>
          <w:numId w:val="11"/>
        </w:numPr>
      </w:pPr>
      <w:r>
        <w:t xml:space="preserve">Precipitación y Temperatura </w:t>
      </w:r>
      <w:r w:rsidR="006E1C05">
        <w:t xml:space="preserve">serie </w:t>
      </w:r>
      <w:r w:rsidR="00E20146">
        <w:t>Niña</w:t>
      </w:r>
      <w:r w:rsidR="006E1C05">
        <w:t xml:space="preserve"> completa.</w:t>
      </w:r>
    </w:p>
    <w:p w14:paraId="0621E9F4" w14:textId="42B29F16" w:rsidR="0028051C" w:rsidRDefault="00FF4DDF" w:rsidP="0028051C">
      <w:pPr>
        <w:pStyle w:val="ListParagraph"/>
        <w:numPr>
          <w:ilvl w:val="0"/>
          <w:numId w:val="11"/>
        </w:numPr>
      </w:pPr>
      <w:r>
        <w:t xml:space="preserve">Precipitación y Temperatura </w:t>
      </w:r>
      <w:r w:rsidR="0028051C">
        <w:t xml:space="preserve">serie </w:t>
      </w:r>
      <w:r w:rsidR="00E20146">
        <w:t>Neutro</w:t>
      </w:r>
      <w:r w:rsidR="0028051C">
        <w:t xml:space="preserve"> completa.</w:t>
      </w:r>
    </w:p>
    <w:p w14:paraId="77E7EA01" w14:textId="1C5B8C1D" w:rsidR="00C854F0" w:rsidRDefault="00FF4DDF" w:rsidP="00C854F0">
      <w:pPr>
        <w:pStyle w:val="ListParagraph"/>
        <w:numPr>
          <w:ilvl w:val="0"/>
          <w:numId w:val="11"/>
        </w:numPr>
      </w:pPr>
      <w:r>
        <w:t xml:space="preserve">Precipitación y Temperatura </w:t>
      </w:r>
      <w:r w:rsidR="00C854F0">
        <w:t xml:space="preserve">serie </w:t>
      </w:r>
      <w:r w:rsidR="00E20146">
        <w:t>C</w:t>
      </w:r>
      <w:r w:rsidR="00C854F0">
        <w:t xml:space="preserve">ompuesta </w:t>
      </w:r>
      <w:r w:rsidR="00D27C0E">
        <w:t>1981-2000</w:t>
      </w:r>
      <w:r w:rsidR="00C854F0">
        <w:t>.</w:t>
      </w:r>
    </w:p>
    <w:p w14:paraId="18A22C90" w14:textId="63C5FEA7" w:rsidR="00D27C0E" w:rsidRDefault="00FF4DDF" w:rsidP="00D27C0E">
      <w:pPr>
        <w:pStyle w:val="ListParagraph"/>
        <w:numPr>
          <w:ilvl w:val="0"/>
          <w:numId w:val="11"/>
        </w:numPr>
      </w:pPr>
      <w:r>
        <w:t xml:space="preserve">Precipitación y Temperatura </w:t>
      </w:r>
      <w:r w:rsidR="00D27C0E">
        <w:t xml:space="preserve">serie </w:t>
      </w:r>
      <w:r w:rsidR="00235001">
        <w:t>C</w:t>
      </w:r>
      <w:r w:rsidR="00D27C0E">
        <w:t>ompuesta 1981-20</w:t>
      </w:r>
      <w:r w:rsidR="00785703">
        <w:t>21</w:t>
      </w:r>
      <w:r w:rsidR="00D27C0E">
        <w:t>.</w:t>
      </w:r>
    </w:p>
    <w:p w14:paraId="6825460E" w14:textId="77777777" w:rsidR="008650FD" w:rsidRDefault="008650FD" w:rsidP="00055D08"/>
    <w:p w14:paraId="548157C8" w14:textId="3FEF3187" w:rsidR="006E1C05" w:rsidRDefault="00E230C4" w:rsidP="009E5263">
      <w:pPr>
        <w:pStyle w:val="Heading2"/>
        <w:numPr>
          <w:ilvl w:val="1"/>
          <w:numId w:val="6"/>
        </w:numPr>
      </w:pPr>
      <w:bookmarkStart w:id="28" w:name="_Toc107044027"/>
      <w:r>
        <w:t>Mapa de e</w:t>
      </w:r>
      <w:r w:rsidR="00744570">
        <w:t>vapotranspiración potencial</w:t>
      </w:r>
      <w:r w:rsidR="00BD78AF">
        <w:t xml:space="preserve"> - ETP</w:t>
      </w:r>
      <w:bookmarkEnd w:id="28"/>
    </w:p>
    <w:p w14:paraId="7E6027D9" w14:textId="11275148" w:rsidR="000D111C" w:rsidRDefault="000D111C" w:rsidP="000D111C"/>
    <w:p w14:paraId="754FF911" w14:textId="17D3CB1B" w:rsidR="00034A79" w:rsidRDefault="00744570" w:rsidP="000D111C">
      <w:r>
        <w:t>En esta actividad se eval</w:t>
      </w:r>
      <w:r w:rsidR="00854B9C">
        <w:t xml:space="preserve">úan las series terrestres de evaporación potencial </w:t>
      </w:r>
      <w:r w:rsidR="002D6526">
        <w:t>obtenida</w:t>
      </w:r>
      <w:r w:rsidR="00FC6D42">
        <w:t>s</w:t>
      </w:r>
      <w:r w:rsidR="002D6526">
        <w:t xml:space="preserve"> a partir de estaciones terrestres y se crean mapas interpolados a partir de </w:t>
      </w:r>
      <w:r w:rsidR="00E86A0B">
        <w:t>métodos</w:t>
      </w:r>
      <w:r w:rsidR="002D6526">
        <w:t xml:space="preserve"> de regionalización como Cenicafé.</w:t>
      </w:r>
      <w:r w:rsidR="00A76F12">
        <w:t xml:space="preserve"> </w:t>
      </w:r>
      <w:r w:rsidR="00034A79">
        <w:t xml:space="preserve">Si bien, durante los procesos de recolección y análisis de información </w:t>
      </w:r>
      <w:r w:rsidR="00397C19">
        <w:t xml:space="preserve">a partir de estaciones </w:t>
      </w:r>
      <w:r w:rsidR="00582B5D">
        <w:t xml:space="preserve">se obtienen series de evapotranspiración potencial, generalmente el número de estaciones y su localización no son suficientes para </w:t>
      </w:r>
      <w:r w:rsidR="00A76F12">
        <w:t>generar un mapa que cubra la totalidad de la zona de estudio.</w:t>
      </w:r>
    </w:p>
    <w:p w14:paraId="432E81AC" w14:textId="77777777" w:rsidR="00744570" w:rsidRDefault="00744570" w:rsidP="000D111C"/>
    <w:p w14:paraId="3A62A9E7" w14:textId="6B70B6FC" w:rsidR="00744570" w:rsidRDefault="00E230C4" w:rsidP="002D6526">
      <w:pPr>
        <w:pStyle w:val="Heading2"/>
        <w:numPr>
          <w:ilvl w:val="1"/>
          <w:numId w:val="6"/>
        </w:numPr>
      </w:pPr>
      <w:bookmarkStart w:id="29" w:name="_Toc107044028"/>
      <w:r>
        <w:t>Mapa de e</w:t>
      </w:r>
      <w:r w:rsidR="002D6526">
        <w:t>vapotranspiración real</w:t>
      </w:r>
      <w:r w:rsidR="00BD78AF">
        <w:t xml:space="preserve"> - ETR</w:t>
      </w:r>
      <w:bookmarkEnd w:id="29"/>
    </w:p>
    <w:p w14:paraId="0FF57A18" w14:textId="41252623" w:rsidR="002D6526" w:rsidRDefault="002D6526" w:rsidP="002D6526">
      <w:pPr>
        <w:rPr>
          <w:lang w:val="es-ES_tradnl"/>
        </w:rPr>
      </w:pPr>
    </w:p>
    <w:p w14:paraId="4934E0C9" w14:textId="09B2BA11" w:rsidR="002D6526" w:rsidRDefault="002D6526" w:rsidP="002D6526">
      <w:pPr>
        <w:rPr>
          <w:lang w:val="es-ES_tradnl"/>
        </w:rPr>
      </w:pPr>
      <w:r>
        <w:rPr>
          <w:lang w:val="es-ES_tradnl"/>
        </w:rPr>
        <w:t xml:space="preserve">En esta actividad se presentan diferentes metodologías para la obtención de mapas de </w:t>
      </w:r>
      <w:r w:rsidR="00CC20A4">
        <w:rPr>
          <w:lang w:val="es-ES_tradnl"/>
        </w:rPr>
        <w:t xml:space="preserve">evapotranspiración real a partir de </w:t>
      </w:r>
      <w:r w:rsidR="00E86A0B">
        <w:rPr>
          <w:lang w:val="es-ES_tradnl"/>
        </w:rPr>
        <w:t>métodos de regionalización tales como:</w:t>
      </w:r>
    </w:p>
    <w:p w14:paraId="2898C5AA" w14:textId="5586EFC0" w:rsidR="00E86A0B" w:rsidRDefault="00E86A0B" w:rsidP="002D6526">
      <w:pPr>
        <w:rPr>
          <w:lang w:val="es-ES_tradnl"/>
        </w:rPr>
      </w:pPr>
    </w:p>
    <w:p w14:paraId="34A8724A" w14:textId="71C48A40" w:rsidR="00E86A0B" w:rsidRDefault="00BC46EA" w:rsidP="00E86A0B">
      <w:pPr>
        <w:pStyle w:val="ListParagraph"/>
        <w:numPr>
          <w:ilvl w:val="0"/>
          <w:numId w:val="13"/>
        </w:numPr>
        <w:rPr>
          <w:lang w:val="es-ES_tradnl"/>
        </w:rPr>
      </w:pPr>
      <w:proofErr w:type="spellStart"/>
      <w:r>
        <w:rPr>
          <w:lang w:val="es-ES_tradnl"/>
        </w:rPr>
        <w:t>Budyco</w:t>
      </w:r>
      <w:proofErr w:type="spellEnd"/>
    </w:p>
    <w:p w14:paraId="1BF8B6E8" w14:textId="02AAB0AE" w:rsidR="00BC46EA" w:rsidRDefault="00BC46EA" w:rsidP="00E86A0B">
      <w:pPr>
        <w:pStyle w:val="ListParagraph"/>
        <w:numPr>
          <w:ilvl w:val="0"/>
          <w:numId w:val="13"/>
        </w:numPr>
        <w:rPr>
          <w:lang w:val="es-ES_tradnl"/>
        </w:rPr>
      </w:pPr>
      <w:proofErr w:type="spellStart"/>
      <w:r>
        <w:rPr>
          <w:lang w:val="es-ES_tradnl"/>
        </w:rPr>
        <w:t>Turc</w:t>
      </w:r>
      <w:proofErr w:type="spellEnd"/>
    </w:p>
    <w:p w14:paraId="6948B5B6" w14:textId="5AFE47CE" w:rsidR="00BC46EA" w:rsidRPr="00E86A0B" w:rsidRDefault="00BC46EA" w:rsidP="00E86A0B">
      <w:pPr>
        <w:pStyle w:val="ListParagraph"/>
        <w:numPr>
          <w:ilvl w:val="0"/>
          <w:numId w:val="13"/>
        </w:numPr>
        <w:rPr>
          <w:lang w:val="es-ES_tradnl"/>
        </w:rPr>
      </w:pPr>
      <w:proofErr w:type="spellStart"/>
      <w:r>
        <w:rPr>
          <w:lang w:val="es-ES_tradnl"/>
        </w:rPr>
        <w:t>Dekop</w:t>
      </w:r>
      <w:proofErr w:type="spellEnd"/>
    </w:p>
    <w:p w14:paraId="3C8F0B6A" w14:textId="20A9537E" w:rsidR="00744570" w:rsidRDefault="00744570" w:rsidP="000D111C"/>
    <w:p w14:paraId="1AF4D32E" w14:textId="60413930" w:rsidR="00BF4E95" w:rsidRDefault="00BF4E95" w:rsidP="000D111C"/>
    <w:p w14:paraId="18D0C47E" w14:textId="07730A4B" w:rsidR="00BF4E95" w:rsidRDefault="00BD78AF" w:rsidP="00BF4E95">
      <w:pPr>
        <w:pStyle w:val="Heading1"/>
        <w:numPr>
          <w:ilvl w:val="0"/>
          <w:numId w:val="6"/>
        </w:numPr>
      </w:pPr>
      <w:bookmarkStart w:id="30" w:name="_Toc107044029"/>
      <w:r>
        <w:t xml:space="preserve">Balance hidrológico de largo plazo - </w:t>
      </w:r>
      <w:r w:rsidR="009E25B1">
        <w:t>LTWB</w:t>
      </w:r>
      <w:bookmarkEnd w:id="30"/>
    </w:p>
    <w:p w14:paraId="7EA3CE40" w14:textId="101C1E22" w:rsidR="00BF4E95" w:rsidRDefault="00BF4E95" w:rsidP="000D111C"/>
    <w:p w14:paraId="781FDE5D" w14:textId="185C01C1" w:rsidR="00853B46" w:rsidRDefault="00BD78AF" w:rsidP="009D7FFA">
      <w:pPr>
        <w:pStyle w:val="Heading2"/>
        <w:numPr>
          <w:ilvl w:val="1"/>
          <w:numId w:val="6"/>
        </w:numPr>
      </w:pPr>
      <w:bookmarkStart w:id="31" w:name="_Toc107044030"/>
      <w:r>
        <w:t xml:space="preserve">Balance </w:t>
      </w:r>
      <w:r w:rsidR="00C74879">
        <w:t xml:space="preserve">distribuido </w:t>
      </w:r>
      <w:r w:rsidR="00F94647">
        <w:t>utilizando ArcGIS</w:t>
      </w:r>
      <w:r w:rsidR="007C5A35">
        <w:t xml:space="preserve"> y QGIS</w:t>
      </w:r>
      <w:bookmarkEnd w:id="31"/>
    </w:p>
    <w:p w14:paraId="3C958E60" w14:textId="2C1EE9B9" w:rsidR="00853B46" w:rsidRDefault="00853B46" w:rsidP="00853B46">
      <w:pPr>
        <w:rPr>
          <w:lang w:val="es-ES_tradnl"/>
        </w:rPr>
      </w:pPr>
    </w:p>
    <w:p w14:paraId="38F92923" w14:textId="227F7991" w:rsidR="001442E5" w:rsidRDefault="00792454" w:rsidP="00853B46">
      <w:pPr>
        <w:rPr>
          <w:lang w:val="es-ES_tradnl"/>
        </w:rPr>
      </w:pPr>
      <w:r>
        <w:rPr>
          <w:lang w:val="es-ES_tradnl"/>
        </w:rPr>
        <w:t>Los balances hidrológicos de largo plazo pueden ser realizado</w:t>
      </w:r>
      <w:r w:rsidR="00827106">
        <w:rPr>
          <w:lang w:val="es-ES_tradnl"/>
        </w:rPr>
        <w:t>s</w:t>
      </w:r>
      <w:r>
        <w:rPr>
          <w:lang w:val="es-ES_tradnl"/>
        </w:rPr>
        <w:t xml:space="preserve"> en ArcGIS a través de la herramienta de acumulación de flujo de</w:t>
      </w:r>
      <w:r w:rsidR="00100713">
        <w:rPr>
          <w:lang w:val="es-ES_tradnl"/>
        </w:rPr>
        <w:t xml:space="preserve"> </w:t>
      </w:r>
      <w:proofErr w:type="spellStart"/>
      <w:r w:rsidR="00100713">
        <w:rPr>
          <w:lang w:val="es-ES_tradnl"/>
        </w:rPr>
        <w:t>Spatial</w:t>
      </w:r>
      <w:proofErr w:type="spellEnd"/>
      <w:r w:rsidR="00100713">
        <w:rPr>
          <w:lang w:val="es-ES_tradnl"/>
        </w:rPr>
        <w:t xml:space="preserve"> </w:t>
      </w:r>
      <w:proofErr w:type="spellStart"/>
      <w:r w:rsidR="00100713">
        <w:rPr>
          <w:lang w:val="es-ES_tradnl"/>
        </w:rPr>
        <w:t>Analyst</w:t>
      </w:r>
      <w:proofErr w:type="spellEnd"/>
      <w:r w:rsidR="00100713">
        <w:rPr>
          <w:lang w:val="es-ES_tradnl"/>
        </w:rPr>
        <w:t xml:space="preserve"> Tools del </w:t>
      </w:r>
      <w:proofErr w:type="spellStart"/>
      <w:r w:rsidR="00100713">
        <w:rPr>
          <w:lang w:val="es-ES_tradnl"/>
        </w:rPr>
        <w:t>ArcToolBox</w:t>
      </w:r>
      <w:proofErr w:type="spellEnd"/>
      <w:r w:rsidR="00100713">
        <w:rPr>
          <w:lang w:val="es-ES_tradnl"/>
        </w:rPr>
        <w:t>. P</w:t>
      </w:r>
      <w:r w:rsidR="001442E5" w:rsidRPr="001442E5">
        <w:rPr>
          <w:lang w:val="es-ES_tradnl"/>
        </w:rPr>
        <w:t xml:space="preserve">ara </w:t>
      </w:r>
      <w:r w:rsidR="00100713">
        <w:rPr>
          <w:lang w:val="es-ES_tradnl"/>
        </w:rPr>
        <w:t>cada una de las celdas del mapa de</w:t>
      </w:r>
      <w:r w:rsidR="00F77379">
        <w:rPr>
          <w:lang w:val="es-ES_tradnl"/>
        </w:rPr>
        <w:t xml:space="preserve"> direcciones de flujo o FDR, se calcula </w:t>
      </w:r>
      <w:r w:rsidR="001442E5" w:rsidRPr="001442E5">
        <w:rPr>
          <w:lang w:val="es-ES_tradnl"/>
        </w:rPr>
        <w:t xml:space="preserve">el número de celdas de drenaje </w:t>
      </w:r>
      <w:r w:rsidR="00F77379">
        <w:rPr>
          <w:lang w:val="es-ES_tradnl"/>
        </w:rPr>
        <w:t xml:space="preserve">convergentes a las cuales </w:t>
      </w:r>
      <w:r w:rsidR="008C6E8A">
        <w:rPr>
          <w:lang w:val="es-ES_tradnl"/>
        </w:rPr>
        <w:t xml:space="preserve">se les puede acumular el valor del potencial </w:t>
      </w:r>
      <w:r w:rsidR="001E276D">
        <w:rPr>
          <w:lang w:val="es-ES_tradnl"/>
        </w:rPr>
        <w:t>de escurrimiento de cada celda obtenido a partir de los valores de precipitación media y evapotranspiración real.</w:t>
      </w:r>
    </w:p>
    <w:p w14:paraId="75520479" w14:textId="77777777" w:rsidR="001442E5" w:rsidRPr="00853B46" w:rsidRDefault="001442E5" w:rsidP="00853B46">
      <w:pPr>
        <w:rPr>
          <w:lang w:val="es-ES_tradnl"/>
        </w:rPr>
      </w:pPr>
    </w:p>
    <w:p w14:paraId="69927155" w14:textId="72629838" w:rsidR="00F56B7C" w:rsidRDefault="00EF04FA" w:rsidP="00F56B7C">
      <w:pPr>
        <w:pStyle w:val="Heading2"/>
        <w:numPr>
          <w:ilvl w:val="1"/>
          <w:numId w:val="6"/>
        </w:numPr>
      </w:pPr>
      <w:bookmarkStart w:id="32" w:name="_Toc107044031"/>
      <w:r>
        <w:t>Localización</w:t>
      </w:r>
      <w:r w:rsidR="00853B46">
        <w:t xml:space="preserve"> de puntos para lectura de caudales y áreas de aportación</w:t>
      </w:r>
      <w:bookmarkEnd w:id="32"/>
    </w:p>
    <w:p w14:paraId="4B767DFA" w14:textId="161D6B44" w:rsidR="00F56B7C" w:rsidRDefault="00F56B7C" w:rsidP="00F56B7C">
      <w:pPr>
        <w:rPr>
          <w:lang w:val="es-ES_tradnl"/>
        </w:rPr>
      </w:pPr>
    </w:p>
    <w:p w14:paraId="01A8BC84" w14:textId="469FBE0A" w:rsidR="007C5A35" w:rsidRDefault="00F04C69" w:rsidP="00F56B7C">
      <w:pPr>
        <w:rPr>
          <w:lang w:val="es-ES_tradnl"/>
        </w:rPr>
      </w:pPr>
      <w:r>
        <w:rPr>
          <w:lang w:val="es-ES_tradnl"/>
        </w:rPr>
        <w:t>Luego de la obtención de los mapas continuos de caudales medios de largo plazo</w:t>
      </w:r>
      <w:r w:rsidR="00573122">
        <w:rPr>
          <w:lang w:val="es-ES_tradnl"/>
        </w:rPr>
        <w:t xml:space="preserve"> para los diferentes fenómenos climatológicos </w:t>
      </w:r>
      <w:r w:rsidR="007977FC">
        <w:rPr>
          <w:lang w:val="es-ES_tradnl"/>
        </w:rPr>
        <w:t>estudiados</w:t>
      </w:r>
      <w:r w:rsidR="00573122">
        <w:rPr>
          <w:lang w:val="es-ES_tradnl"/>
        </w:rPr>
        <w:t xml:space="preserve">, es necesaria la lectura de </w:t>
      </w:r>
      <w:r w:rsidR="00044E7C">
        <w:rPr>
          <w:lang w:val="es-ES_tradnl"/>
        </w:rPr>
        <w:t>valores discretos de caudal y número de celdas acumuladas en diferentes localizaciones de la red de drenaje</w:t>
      </w:r>
      <w:r w:rsidR="00651C2B">
        <w:rPr>
          <w:lang w:val="es-ES_tradnl"/>
        </w:rPr>
        <w:t>, tales como</w:t>
      </w:r>
      <w:r w:rsidR="00291FF1">
        <w:rPr>
          <w:lang w:val="es-ES_tradnl"/>
        </w:rPr>
        <w:t>,</w:t>
      </w:r>
      <w:r w:rsidR="00651C2B">
        <w:rPr>
          <w:lang w:val="es-ES_tradnl"/>
        </w:rPr>
        <w:t xml:space="preserve"> puntos unión </w:t>
      </w:r>
      <w:r w:rsidR="00A01F87">
        <w:rPr>
          <w:lang w:val="es-ES_tradnl"/>
        </w:rPr>
        <w:t>y</w:t>
      </w:r>
      <w:r w:rsidR="00651C2B">
        <w:rPr>
          <w:lang w:val="es-ES_tradnl"/>
        </w:rPr>
        <w:t xml:space="preserve"> puntos de interés como captaci</w:t>
      </w:r>
      <w:r w:rsidR="00A01F87">
        <w:rPr>
          <w:lang w:val="es-ES_tradnl"/>
        </w:rPr>
        <w:t>ones</w:t>
      </w:r>
      <w:r w:rsidR="00651C2B">
        <w:rPr>
          <w:lang w:val="es-ES_tradnl"/>
        </w:rPr>
        <w:t>, vertimiento</w:t>
      </w:r>
      <w:r w:rsidR="00A01F87">
        <w:rPr>
          <w:lang w:val="es-ES_tradnl"/>
        </w:rPr>
        <w:t>s</w:t>
      </w:r>
      <w:r w:rsidR="00651C2B">
        <w:rPr>
          <w:lang w:val="es-ES_tradnl"/>
        </w:rPr>
        <w:t xml:space="preserve"> o concesi</w:t>
      </w:r>
      <w:r w:rsidR="00A01F87">
        <w:rPr>
          <w:lang w:val="es-ES_tradnl"/>
        </w:rPr>
        <w:t>ones</w:t>
      </w:r>
      <w:r w:rsidR="00651C2B">
        <w:rPr>
          <w:lang w:val="es-ES_tradnl"/>
        </w:rPr>
        <w:t>.</w:t>
      </w:r>
    </w:p>
    <w:p w14:paraId="3CF46A64" w14:textId="77777777" w:rsidR="007C5A35" w:rsidRDefault="007C5A35" w:rsidP="00F56B7C">
      <w:pPr>
        <w:rPr>
          <w:lang w:val="es-ES_tradnl"/>
        </w:rPr>
      </w:pPr>
    </w:p>
    <w:p w14:paraId="508FE2F2" w14:textId="11C672A4" w:rsidR="00F56B7C" w:rsidRDefault="00F56B7C" w:rsidP="00F56B7C">
      <w:pPr>
        <w:pStyle w:val="Heading2"/>
        <w:numPr>
          <w:ilvl w:val="1"/>
          <w:numId w:val="6"/>
        </w:numPr>
      </w:pPr>
      <w:bookmarkStart w:id="33" w:name="_Toc107044032"/>
      <w:r>
        <w:t xml:space="preserve">Obtención de caudales y áreas de aportación </w:t>
      </w:r>
      <w:r w:rsidR="008D1DFC">
        <w:t>por puntos de localización</w:t>
      </w:r>
      <w:bookmarkEnd w:id="33"/>
    </w:p>
    <w:p w14:paraId="0528B926" w14:textId="6BE449EE" w:rsidR="008D1DFC" w:rsidRDefault="008D1DFC" w:rsidP="008D1DFC">
      <w:pPr>
        <w:rPr>
          <w:lang w:val="es-ES_tradnl"/>
        </w:rPr>
      </w:pPr>
    </w:p>
    <w:p w14:paraId="2FF52819" w14:textId="3AF3844F" w:rsidR="00822AD7" w:rsidRDefault="006A36DB" w:rsidP="008D1DFC">
      <w:pPr>
        <w:rPr>
          <w:lang w:val="es-ES_tradnl"/>
        </w:rPr>
      </w:pPr>
      <w:r>
        <w:rPr>
          <w:lang w:val="es-ES_tradnl"/>
        </w:rPr>
        <w:t xml:space="preserve">Una vez </w:t>
      </w:r>
      <w:r w:rsidR="00F30C94">
        <w:rPr>
          <w:lang w:val="es-ES_tradnl"/>
        </w:rPr>
        <w:t>construida la red de</w:t>
      </w:r>
      <w:r>
        <w:rPr>
          <w:lang w:val="es-ES_tradnl"/>
        </w:rPr>
        <w:t xml:space="preserve"> puntos de</w:t>
      </w:r>
      <w:r w:rsidR="00D7732E">
        <w:rPr>
          <w:lang w:val="es-ES_tradnl"/>
        </w:rPr>
        <w:t xml:space="preserve"> lectura</w:t>
      </w:r>
      <w:r w:rsidR="00F30C94">
        <w:rPr>
          <w:lang w:val="es-ES_tradnl"/>
        </w:rPr>
        <w:t xml:space="preserve">, </w:t>
      </w:r>
      <w:r w:rsidR="00D7732E">
        <w:rPr>
          <w:lang w:val="es-ES_tradnl"/>
        </w:rPr>
        <w:t xml:space="preserve">se procede a realizar la estadística zonal o </w:t>
      </w:r>
      <w:r w:rsidR="00A95855">
        <w:rPr>
          <w:lang w:val="es-ES_tradnl"/>
        </w:rPr>
        <w:t xml:space="preserve">la </w:t>
      </w:r>
      <w:r w:rsidR="00C45C22">
        <w:rPr>
          <w:lang w:val="es-ES_tradnl"/>
        </w:rPr>
        <w:t xml:space="preserve">extracción de valores </w:t>
      </w:r>
      <w:r w:rsidR="00151BCB">
        <w:rPr>
          <w:lang w:val="es-ES_tradnl"/>
        </w:rPr>
        <w:t>de mapas ráster a no</w:t>
      </w:r>
      <w:r w:rsidR="00876CE2">
        <w:rPr>
          <w:lang w:val="es-ES_tradnl"/>
        </w:rPr>
        <w:t>d</w:t>
      </w:r>
      <w:r w:rsidR="00151BCB">
        <w:rPr>
          <w:lang w:val="es-ES_tradnl"/>
        </w:rPr>
        <w:t>os</w:t>
      </w:r>
      <w:r w:rsidR="00A95855">
        <w:rPr>
          <w:lang w:val="es-ES_tradnl"/>
        </w:rPr>
        <w:t xml:space="preserve"> para la obtención de los caudales y celdas acumuladas para </w:t>
      </w:r>
      <w:r w:rsidR="00151BCB">
        <w:rPr>
          <w:lang w:val="es-ES_tradnl"/>
        </w:rPr>
        <w:t>el cálculo</w:t>
      </w:r>
      <w:r w:rsidR="00A95855">
        <w:rPr>
          <w:lang w:val="es-ES_tradnl"/>
        </w:rPr>
        <w:t xml:space="preserve"> de áreas de aportación.</w:t>
      </w:r>
    </w:p>
    <w:p w14:paraId="4BED3E29" w14:textId="77777777" w:rsidR="00822AD7" w:rsidRDefault="00822AD7" w:rsidP="008D1DFC">
      <w:pPr>
        <w:rPr>
          <w:lang w:val="es-ES_tradnl"/>
        </w:rPr>
      </w:pPr>
    </w:p>
    <w:p w14:paraId="750455E7" w14:textId="1A69399A" w:rsidR="008D1DFC" w:rsidRDefault="008D1DFC" w:rsidP="008D1DFC">
      <w:pPr>
        <w:pStyle w:val="Heading2"/>
        <w:numPr>
          <w:ilvl w:val="1"/>
          <w:numId w:val="6"/>
        </w:numPr>
      </w:pPr>
      <w:bookmarkStart w:id="34" w:name="_Toc107044033"/>
      <w:r>
        <w:lastRenderedPageBreak/>
        <w:t xml:space="preserve">Cálculo </w:t>
      </w:r>
      <w:r w:rsidR="00AB66D8">
        <w:t>y creación</w:t>
      </w:r>
      <w:r w:rsidR="00B126D4">
        <w:t xml:space="preserve"> del mapa de </w:t>
      </w:r>
      <w:proofErr w:type="spellStart"/>
      <w:r w:rsidR="00B126D4">
        <w:t>isorendimiento</w:t>
      </w:r>
      <w:proofErr w:type="spellEnd"/>
      <w:r w:rsidR="00B126D4">
        <w:t xml:space="preserve"> medio</w:t>
      </w:r>
      <w:bookmarkEnd w:id="34"/>
    </w:p>
    <w:p w14:paraId="4BBC9A5A" w14:textId="441034A3" w:rsidR="00B126D4" w:rsidRDefault="00B126D4" w:rsidP="00B126D4">
      <w:pPr>
        <w:rPr>
          <w:lang w:val="es-ES_tradnl"/>
        </w:rPr>
      </w:pPr>
    </w:p>
    <w:p w14:paraId="3CC01D6B" w14:textId="187B1468" w:rsidR="00151BCB" w:rsidRDefault="00D6102C" w:rsidP="00B126D4">
      <w:pPr>
        <w:rPr>
          <w:lang w:val="es-ES_tradnl"/>
        </w:rPr>
      </w:pPr>
      <w:r>
        <w:rPr>
          <w:lang w:val="es-ES_tradnl"/>
        </w:rPr>
        <w:t xml:space="preserve">Utilizando los valores de caudal </w:t>
      </w:r>
      <w:r w:rsidR="00986823">
        <w:rPr>
          <w:lang w:val="es-ES_tradnl"/>
        </w:rPr>
        <w:t xml:space="preserve">medio </w:t>
      </w:r>
      <w:r>
        <w:rPr>
          <w:lang w:val="es-ES_tradnl"/>
        </w:rPr>
        <w:t>y área obtenid</w:t>
      </w:r>
      <w:r w:rsidR="00F37A58">
        <w:rPr>
          <w:lang w:val="es-ES_tradnl"/>
        </w:rPr>
        <w:t>a</w:t>
      </w:r>
      <w:r>
        <w:rPr>
          <w:lang w:val="es-ES_tradnl"/>
        </w:rPr>
        <w:t xml:space="preserve"> para los diferentes puntos de interés de la red de drenaje</w:t>
      </w:r>
      <w:r w:rsidR="00D52B19">
        <w:rPr>
          <w:lang w:val="es-ES_tradnl"/>
        </w:rPr>
        <w:t xml:space="preserve">, se </w:t>
      </w:r>
      <w:r w:rsidR="00F37A58">
        <w:rPr>
          <w:lang w:val="es-ES_tradnl"/>
        </w:rPr>
        <w:t xml:space="preserve">construye el mapa de </w:t>
      </w:r>
      <w:proofErr w:type="spellStart"/>
      <w:r w:rsidR="00F37A58">
        <w:rPr>
          <w:lang w:val="es-ES_tradnl"/>
        </w:rPr>
        <w:t>isorendimientos</w:t>
      </w:r>
      <w:proofErr w:type="spellEnd"/>
      <w:r w:rsidR="00F37A58">
        <w:rPr>
          <w:lang w:val="es-ES_tradnl"/>
        </w:rPr>
        <w:t xml:space="preserve"> medios y </w:t>
      </w:r>
      <w:r w:rsidR="000E4B7C">
        <w:rPr>
          <w:lang w:val="es-ES_tradnl"/>
        </w:rPr>
        <w:t xml:space="preserve">una </w:t>
      </w:r>
      <w:r w:rsidR="00BE0016">
        <w:rPr>
          <w:lang w:val="es-ES_tradnl"/>
        </w:rPr>
        <w:t xml:space="preserve">función de regresión que permite estimar los caudales </w:t>
      </w:r>
      <w:r w:rsidR="00AC1E35">
        <w:rPr>
          <w:lang w:val="es-ES_tradnl"/>
        </w:rPr>
        <w:t>en función del área de aportación requerida</w:t>
      </w:r>
      <w:r w:rsidR="0042414C">
        <w:rPr>
          <w:lang w:val="es-ES_tradnl"/>
        </w:rPr>
        <w:t xml:space="preserve"> aplicable a la zona de estudio</w:t>
      </w:r>
      <w:r w:rsidR="00AC1E35">
        <w:rPr>
          <w:lang w:val="es-ES_tradnl"/>
        </w:rPr>
        <w:t>.</w:t>
      </w:r>
    </w:p>
    <w:p w14:paraId="0A5CECE3" w14:textId="77777777" w:rsidR="00151BCB" w:rsidRDefault="00151BCB" w:rsidP="00B126D4">
      <w:pPr>
        <w:rPr>
          <w:lang w:val="es-ES_tradnl"/>
        </w:rPr>
      </w:pPr>
    </w:p>
    <w:p w14:paraId="76984BD0" w14:textId="5FF667E9" w:rsidR="00B126D4" w:rsidRPr="00B126D4" w:rsidRDefault="00B126D4" w:rsidP="00B126D4">
      <w:pPr>
        <w:pStyle w:val="Heading2"/>
        <w:numPr>
          <w:ilvl w:val="1"/>
          <w:numId w:val="6"/>
        </w:numPr>
      </w:pPr>
      <w:bookmarkStart w:id="35" w:name="_Toc107044034"/>
      <w:r>
        <w:t xml:space="preserve">Balance </w:t>
      </w:r>
      <w:r w:rsidR="0012731F">
        <w:t xml:space="preserve">hidrológico a partir de </w:t>
      </w:r>
      <w:r w:rsidR="00BF603D">
        <w:t xml:space="preserve">cuencas </w:t>
      </w:r>
      <w:r w:rsidR="0012731F">
        <w:t>delimita</w:t>
      </w:r>
      <w:r w:rsidR="00BF603D">
        <w:t>das</w:t>
      </w:r>
      <w:bookmarkEnd w:id="35"/>
    </w:p>
    <w:p w14:paraId="11951127" w14:textId="53C4B922" w:rsidR="000D111C" w:rsidRDefault="000D111C" w:rsidP="000D111C"/>
    <w:p w14:paraId="3CFF31D5" w14:textId="75884709" w:rsidR="00AC1E35" w:rsidRDefault="00E1220D" w:rsidP="000D111C">
      <w:r>
        <w:t>Cuando existen zonas delimitadas a partir de polígonos tales como cuencas</w:t>
      </w:r>
      <w:r w:rsidR="00CF2051">
        <w:t xml:space="preserve"> hidrográficas, es po</w:t>
      </w:r>
      <w:r w:rsidR="00723F75">
        <w:t xml:space="preserve">sible estimar manualmente </w:t>
      </w:r>
      <w:r w:rsidR="005E787E">
        <w:t>mediante estadísticos zonales</w:t>
      </w:r>
      <w:r w:rsidR="00C71BB1">
        <w:t>,</w:t>
      </w:r>
      <w:r w:rsidR="005E787E">
        <w:t xml:space="preserve"> </w:t>
      </w:r>
      <w:r w:rsidR="00723F75">
        <w:t>el balance hidrológico a partir de los valores de precipitación media y evapotranspiración real</w:t>
      </w:r>
      <w:r w:rsidR="005E787E">
        <w:t>.</w:t>
      </w:r>
    </w:p>
    <w:p w14:paraId="2A75238B" w14:textId="15742F00" w:rsidR="0043546C" w:rsidRDefault="0043546C" w:rsidP="000D111C"/>
    <w:p w14:paraId="253BE1C0" w14:textId="77777777" w:rsidR="00E1220D" w:rsidRDefault="00E1220D" w:rsidP="000D111C"/>
    <w:p w14:paraId="639D8F6B" w14:textId="26E1F6AA" w:rsidR="0043546C" w:rsidRDefault="0043546C" w:rsidP="0043546C">
      <w:pPr>
        <w:pStyle w:val="Heading1"/>
        <w:numPr>
          <w:ilvl w:val="0"/>
          <w:numId w:val="6"/>
        </w:numPr>
      </w:pPr>
      <w:bookmarkStart w:id="36" w:name="_Toc107044035"/>
      <w:r>
        <w:t>Automatización de procesos geográficos</w:t>
      </w:r>
      <w:bookmarkEnd w:id="36"/>
    </w:p>
    <w:p w14:paraId="06C6DFEF" w14:textId="42EDC6B3" w:rsidR="0043546C" w:rsidRDefault="0043546C" w:rsidP="000D111C"/>
    <w:p w14:paraId="36EC89C9" w14:textId="09AAE7FE" w:rsidR="0043546C" w:rsidRDefault="0091722F" w:rsidP="0091722F">
      <w:pPr>
        <w:pStyle w:val="Heading2"/>
        <w:numPr>
          <w:ilvl w:val="1"/>
          <w:numId w:val="6"/>
        </w:numPr>
      </w:pPr>
      <w:bookmarkStart w:id="37" w:name="_Toc107044036"/>
      <w:r>
        <w:t>Automatización a través de modeladores de procesos geográficos</w:t>
      </w:r>
      <w:bookmarkEnd w:id="37"/>
    </w:p>
    <w:p w14:paraId="7C929EA3" w14:textId="58A2E1BB" w:rsidR="0091722F" w:rsidRDefault="0091722F" w:rsidP="0091722F">
      <w:pPr>
        <w:rPr>
          <w:lang w:val="es-ES_tradnl"/>
        </w:rPr>
      </w:pPr>
    </w:p>
    <w:p w14:paraId="7BBA97D3" w14:textId="67D03D1B" w:rsidR="007A344D" w:rsidRDefault="00833423" w:rsidP="0091722F">
      <w:pPr>
        <w:rPr>
          <w:lang w:val="es-ES_tradnl"/>
        </w:rPr>
      </w:pPr>
      <w:r>
        <w:rPr>
          <w:lang w:val="es-ES_tradnl"/>
        </w:rPr>
        <w:t xml:space="preserve">Luego de la </w:t>
      </w:r>
      <w:r w:rsidR="005636C7">
        <w:rPr>
          <w:lang w:val="es-ES_tradnl"/>
        </w:rPr>
        <w:t>ejecución</w:t>
      </w:r>
      <w:r>
        <w:rPr>
          <w:lang w:val="es-ES_tradnl"/>
        </w:rPr>
        <w:t xml:space="preserve"> de diferentes geo</w:t>
      </w:r>
      <w:r w:rsidR="005636C7">
        <w:rPr>
          <w:lang w:val="es-ES_tradnl"/>
        </w:rPr>
        <w:t>-</w:t>
      </w:r>
      <w:r>
        <w:rPr>
          <w:lang w:val="es-ES_tradnl"/>
        </w:rPr>
        <w:t xml:space="preserve">procesos </w:t>
      </w:r>
      <w:r w:rsidR="00B775AF">
        <w:rPr>
          <w:lang w:val="es-ES_tradnl"/>
        </w:rPr>
        <w:t>durante el desarrollo del balance hidrológico, se pueden identificar diferentes etapas</w:t>
      </w:r>
      <w:r w:rsidR="00562D70">
        <w:rPr>
          <w:lang w:val="es-ES_tradnl"/>
        </w:rPr>
        <w:t xml:space="preserve"> que pueden ser automatizadas mediante modeladores de procesos</w:t>
      </w:r>
      <w:r w:rsidR="006E6F74">
        <w:rPr>
          <w:lang w:val="es-ES_tradnl"/>
        </w:rPr>
        <w:t>,</w:t>
      </w:r>
      <w:r w:rsidR="00562D70">
        <w:rPr>
          <w:lang w:val="es-ES_tradnl"/>
        </w:rPr>
        <w:t xml:space="preserve"> </w:t>
      </w:r>
      <w:r w:rsidR="00D705B3">
        <w:rPr>
          <w:lang w:val="es-ES_tradnl"/>
        </w:rPr>
        <w:t xml:space="preserve">simplificando </w:t>
      </w:r>
      <w:r w:rsidR="006E6F74">
        <w:rPr>
          <w:lang w:val="es-ES_tradnl"/>
        </w:rPr>
        <w:t>su aplicación en</w:t>
      </w:r>
      <w:r w:rsidR="00D705B3">
        <w:rPr>
          <w:lang w:val="es-ES_tradnl"/>
        </w:rPr>
        <w:t xml:space="preserve"> otros casos de estudio.</w:t>
      </w:r>
    </w:p>
    <w:p w14:paraId="1342553C" w14:textId="77777777" w:rsidR="007A344D" w:rsidRDefault="007A344D" w:rsidP="0091722F">
      <w:pPr>
        <w:rPr>
          <w:lang w:val="es-ES_tradnl"/>
        </w:rPr>
      </w:pPr>
    </w:p>
    <w:p w14:paraId="3C92FF21" w14:textId="51DB198D" w:rsidR="0091722F" w:rsidRPr="0091722F" w:rsidRDefault="0091722F" w:rsidP="0091722F">
      <w:pPr>
        <w:pStyle w:val="Heading2"/>
      </w:pPr>
      <w:bookmarkStart w:id="38" w:name="_Toc107044037"/>
      <w:r>
        <w:t>6.2 Automatización usando Python</w:t>
      </w:r>
      <w:bookmarkEnd w:id="38"/>
    </w:p>
    <w:p w14:paraId="21F4D024" w14:textId="0ADFD066" w:rsidR="0043546C" w:rsidRDefault="0043546C" w:rsidP="000D111C"/>
    <w:p w14:paraId="474A9991" w14:textId="087879D7" w:rsidR="00C856D9" w:rsidRDefault="004446CA" w:rsidP="000D111C">
      <w:r>
        <w:t>Los procesos de descarga de información</w:t>
      </w:r>
      <w:r w:rsidR="0094141B">
        <w:t>, análisis de series, aplicación de algoritmos para identificación de valores atípicos, completado</w:t>
      </w:r>
      <w:r w:rsidR="00A3276D">
        <w:t xml:space="preserve"> o imputación</w:t>
      </w:r>
      <w:r w:rsidR="002E4EA3">
        <w:t>,</w:t>
      </w:r>
      <w:r w:rsidR="0094141B">
        <w:t xml:space="preserve"> </w:t>
      </w:r>
      <w:r w:rsidR="003B704A">
        <w:t xml:space="preserve">extensión </w:t>
      </w:r>
      <w:r w:rsidR="0094141B">
        <w:t>de series</w:t>
      </w:r>
      <w:r w:rsidR="002E4EA3">
        <w:t xml:space="preserve"> y análisis estadístico</w:t>
      </w:r>
      <w:r w:rsidR="000001C3">
        <w:t xml:space="preserve"> descripti</w:t>
      </w:r>
      <w:r w:rsidR="00B85EAE">
        <w:t>vo</w:t>
      </w:r>
      <w:r w:rsidR="002E4EA3">
        <w:t>, puede ser automatizado a través de la implementación de scripts en Python.</w:t>
      </w:r>
    </w:p>
    <w:p w14:paraId="59E33CE5" w14:textId="77777777" w:rsidR="00C856D9" w:rsidRDefault="00C856D9" w:rsidP="000D111C"/>
    <w:p w14:paraId="6BDB86AE" w14:textId="77777777" w:rsidR="00CC0BE4" w:rsidRDefault="00CC0BE4" w:rsidP="000D111C"/>
    <w:p w14:paraId="229B3139" w14:textId="734A496E" w:rsidR="000D111C" w:rsidRDefault="0043546C" w:rsidP="00F06289">
      <w:pPr>
        <w:pStyle w:val="Heading1"/>
      </w:pPr>
      <w:bookmarkStart w:id="39" w:name="_Toc107044038"/>
      <w:r>
        <w:t>7</w:t>
      </w:r>
      <w:r w:rsidR="000D111C">
        <w:t>. Modelos de pronóstico</w:t>
      </w:r>
      <w:bookmarkEnd w:id="39"/>
    </w:p>
    <w:p w14:paraId="7786B587" w14:textId="77777777" w:rsidR="002231BC" w:rsidRDefault="002231BC" w:rsidP="00FC10F3"/>
    <w:p w14:paraId="786BEEA2" w14:textId="70526013" w:rsidR="007D0D7F" w:rsidRDefault="00935334" w:rsidP="00935334">
      <w:pPr>
        <w:pStyle w:val="Heading2"/>
      </w:pPr>
      <w:bookmarkStart w:id="40" w:name="_Toc107044039"/>
      <w:r>
        <w:t>6.1. Modelo</w:t>
      </w:r>
      <w:r w:rsidR="00B00DDD">
        <w:t>s</w:t>
      </w:r>
      <w:r>
        <w:t xml:space="preserve"> de correlación lineal múltiple</w:t>
      </w:r>
      <w:bookmarkEnd w:id="40"/>
    </w:p>
    <w:p w14:paraId="28A90FF9" w14:textId="6C9E7BE6" w:rsidR="00935334" w:rsidRDefault="00935334" w:rsidP="00935334">
      <w:pPr>
        <w:rPr>
          <w:lang w:val="es-ES_tradnl"/>
        </w:rPr>
      </w:pPr>
    </w:p>
    <w:p w14:paraId="170405DE" w14:textId="33039E77" w:rsidR="00694E9E" w:rsidRDefault="002743EE" w:rsidP="00935334">
      <w:pPr>
        <w:rPr>
          <w:lang w:val="es-ES_tradnl"/>
        </w:rPr>
      </w:pPr>
      <w:r>
        <w:rPr>
          <w:lang w:val="es-ES_tradnl"/>
        </w:rPr>
        <w:t>A través de</w:t>
      </w:r>
      <w:r w:rsidR="0090135C">
        <w:rPr>
          <w:lang w:val="es-ES_tradnl"/>
        </w:rPr>
        <w:t>l conocimiento adquirido en</w:t>
      </w:r>
      <w:r>
        <w:rPr>
          <w:lang w:val="es-ES_tradnl"/>
        </w:rPr>
        <w:t xml:space="preserve"> los diferentes procesos realizados para la obtención de los </w:t>
      </w:r>
      <w:r w:rsidR="00E30175">
        <w:rPr>
          <w:lang w:val="es-ES_tradnl"/>
        </w:rPr>
        <w:t xml:space="preserve">mapas de balance y el estudio de las series </w:t>
      </w:r>
      <w:r w:rsidR="0090135C">
        <w:rPr>
          <w:lang w:val="es-ES_tradnl"/>
        </w:rPr>
        <w:t>utilizadas</w:t>
      </w:r>
      <w:r w:rsidR="009C3F0D">
        <w:rPr>
          <w:lang w:val="es-ES_tradnl"/>
        </w:rPr>
        <w:t xml:space="preserve">, se puede evidenciar la correlación </w:t>
      </w:r>
      <w:r w:rsidR="00FF002E">
        <w:rPr>
          <w:lang w:val="es-ES_tradnl"/>
        </w:rPr>
        <w:t xml:space="preserve">entre </w:t>
      </w:r>
      <w:r w:rsidR="009C3F0D">
        <w:rPr>
          <w:lang w:val="es-ES_tradnl"/>
        </w:rPr>
        <w:t>las variables y los fenómenos evaluados</w:t>
      </w:r>
      <w:r w:rsidR="0017564A">
        <w:rPr>
          <w:lang w:val="es-ES_tradnl"/>
        </w:rPr>
        <w:t>,</w:t>
      </w:r>
      <w:r w:rsidR="00FF002E">
        <w:rPr>
          <w:lang w:val="es-ES_tradnl"/>
        </w:rPr>
        <w:t xml:space="preserve"> permitiendo entender </w:t>
      </w:r>
      <w:r w:rsidR="0017564A">
        <w:rPr>
          <w:lang w:val="es-ES_tradnl"/>
        </w:rPr>
        <w:t>su</w:t>
      </w:r>
      <w:r w:rsidR="00FF002E">
        <w:rPr>
          <w:lang w:val="es-ES_tradnl"/>
        </w:rPr>
        <w:t xml:space="preserve"> dinámica </w:t>
      </w:r>
      <w:r w:rsidR="0017564A">
        <w:rPr>
          <w:lang w:val="es-ES_tradnl"/>
        </w:rPr>
        <w:t>para la implementación de un modelo de pronóstico.</w:t>
      </w:r>
    </w:p>
    <w:p w14:paraId="128B022D" w14:textId="77777777" w:rsidR="00694E9E" w:rsidRDefault="00694E9E" w:rsidP="00935334">
      <w:pPr>
        <w:rPr>
          <w:lang w:val="es-ES_tradnl"/>
        </w:rPr>
      </w:pPr>
    </w:p>
    <w:p w14:paraId="6142CBB3" w14:textId="44257CF5" w:rsidR="00935334" w:rsidRPr="00935334" w:rsidRDefault="00935334" w:rsidP="00935334">
      <w:pPr>
        <w:pStyle w:val="Heading2"/>
      </w:pPr>
      <w:bookmarkStart w:id="41" w:name="_Toc107044040"/>
      <w:r>
        <w:t>6.2. Modelos de inteligencia artificial.</w:t>
      </w:r>
      <w:bookmarkEnd w:id="41"/>
    </w:p>
    <w:p w14:paraId="2568DA15" w14:textId="066D8FF4" w:rsidR="00121D87" w:rsidRDefault="00121D87" w:rsidP="00FC10F3"/>
    <w:p w14:paraId="34C6260F" w14:textId="0A38479D" w:rsidR="00121D87" w:rsidRDefault="007234CE" w:rsidP="00FC10F3">
      <w:r>
        <w:t>Utilizando técnicas de inteligencia artificial para el análisis de series, implementar m</w:t>
      </w:r>
      <w:r w:rsidR="00A43064">
        <w:t>odelos que permitan realizar el pronóstico de las variables estudiadas</w:t>
      </w:r>
      <w:r w:rsidR="00D65B2F">
        <w:t xml:space="preserve"> para su posterior </w:t>
      </w:r>
      <w:r w:rsidR="001344D3">
        <w:t>utilización en la realización de balances hidrológicos</w:t>
      </w:r>
      <w:r w:rsidR="00A43064">
        <w:t>.</w:t>
      </w:r>
    </w:p>
    <w:p w14:paraId="450719BF" w14:textId="19CF3014" w:rsidR="00121D87" w:rsidRDefault="00121D87" w:rsidP="00FC10F3"/>
    <w:p w14:paraId="3C74316E" w14:textId="77777777" w:rsidR="00963821" w:rsidRDefault="00963821" w:rsidP="00FC10F3"/>
    <w:p w14:paraId="33C9B361" w14:textId="052A553E" w:rsidR="00C62777" w:rsidRDefault="00C62777" w:rsidP="00D65B2F">
      <w:pPr>
        <w:pStyle w:val="Heading1"/>
      </w:pPr>
      <w:bookmarkStart w:id="42" w:name="_Toc107044041"/>
      <w:r>
        <w:t>Convenciones en este documento</w:t>
      </w:r>
      <w:bookmarkEnd w:id="42"/>
    </w:p>
    <w:p w14:paraId="5BF35ACA" w14:textId="77777777" w:rsidR="00C62777" w:rsidRPr="00E85F69" w:rsidRDefault="00C62777" w:rsidP="00C62777">
      <w:pPr>
        <w:rPr>
          <w:shd w:val="clear" w:color="auto" w:fill="FFFFFF"/>
        </w:rPr>
      </w:pPr>
      <w:r w:rsidRPr="005A3296">
        <w:rPr>
          <w:sz w:val="16"/>
          <w:szCs w:val="16"/>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Heading1"/>
      </w:pPr>
      <w:bookmarkStart w:id="43" w:name="_Toc107044042"/>
      <w:r>
        <w:t>Referencias</w:t>
      </w:r>
      <w:bookmarkEnd w:id="43"/>
    </w:p>
    <w:p w14:paraId="4405FD15" w14:textId="27604C20" w:rsidR="00195CA1" w:rsidRDefault="00195CA1" w:rsidP="00FC10F3"/>
    <w:p w14:paraId="5C26259C" w14:textId="3B0E0F74" w:rsidR="00195CA1" w:rsidRDefault="00B87CDB" w:rsidP="00D4076D">
      <w:pPr>
        <w:pStyle w:val="ListParagraph"/>
        <w:numPr>
          <w:ilvl w:val="0"/>
          <w:numId w:val="14"/>
        </w:numPr>
      </w:pPr>
      <w:r>
        <w:t xml:space="preserve">Evapotranspiración a partir de información satelital: </w:t>
      </w:r>
      <w:hyperlink r:id="rId8" w:history="1">
        <w:r w:rsidR="00195CA1" w:rsidRPr="00F865F4">
          <w:rPr>
            <w:rStyle w:val="Hyperlink"/>
            <w:noProof w:val="0"/>
          </w:rPr>
          <w:t>https://modis.gsfc.nasa.gov/data/dataprod/mod16.php</w:t>
        </w:r>
      </w:hyperlink>
      <w:r w:rsidR="00195CA1">
        <w:t xml:space="preserve"> </w:t>
      </w:r>
    </w:p>
    <w:p w14:paraId="10B0415F" w14:textId="21650C0F" w:rsidR="00BE2996" w:rsidRPr="00240663" w:rsidRDefault="00BE2996" w:rsidP="00FC10F3">
      <w:pPr>
        <w:rPr>
          <w:lang w:val="en-US"/>
        </w:rPr>
      </w:pPr>
    </w:p>
    <w:tbl>
      <w:tblPr>
        <w:tblStyle w:val="TableGrid"/>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77777777" w:rsidR="00E72D8B" w:rsidRPr="001A6D4C" w:rsidRDefault="00B1298F" w:rsidP="00FC10F3">
            <w:pPr>
              <w:rPr>
                <w:lang w:val="en-US"/>
              </w:rPr>
            </w:pPr>
            <w:r w:rsidRPr="001A6D4C">
              <w:rPr>
                <w:lang w:val="en-US"/>
              </w:rPr>
              <w:t>William Ricardo Aguilar Piña</w:t>
            </w:r>
          </w:p>
          <w:p w14:paraId="7034F065" w14:textId="7DD4B45B" w:rsidR="005C42C5" w:rsidRPr="001A6D4C" w:rsidRDefault="00737FAD" w:rsidP="00FC10F3">
            <w:pPr>
              <w:rPr>
                <w:lang w:val="en-US"/>
              </w:rPr>
            </w:pPr>
            <w:hyperlink r:id="rId9" w:history="1">
              <w:r w:rsidR="00B1298F" w:rsidRPr="001A6D4C">
                <w:rPr>
                  <w:rStyle w:val="Hyperlink"/>
                  <w:noProof w:val="0"/>
                  <w:lang w:val="en-US"/>
                </w:rPr>
                <w:t>william.aguilar@escuelaing.edu.co</w:t>
              </w:r>
            </w:hyperlink>
          </w:p>
          <w:p w14:paraId="641812A6" w14:textId="1C4F77C8" w:rsidR="005C42C5" w:rsidRDefault="005C42C5" w:rsidP="00FC10F3">
            <w:r>
              <w:t>Centro de Estudios Hidráulicos</w:t>
            </w:r>
          </w:p>
          <w:p w14:paraId="347C1BBF" w14:textId="7B39F5E3" w:rsidR="005C42C5" w:rsidRDefault="005C42C5" w:rsidP="00FC10F3">
            <w:r>
              <w:t>Profesor asistente</w:t>
            </w:r>
          </w:p>
        </w:tc>
        <w:tc>
          <w:tcPr>
            <w:tcW w:w="4580" w:type="dxa"/>
          </w:tcPr>
          <w:p w14:paraId="18412AEE" w14:textId="3658D948" w:rsidR="00E72D8B" w:rsidRDefault="00B1298F" w:rsidP="00FC10F3">
            <w:r>
              <w:t>2022.06.24</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737FAD" w:rsidP="00FC10F3">
            <w:hyperlink r:id="rId10" w:history="1">
              <w:r w:rsidR="0053187E" w:rsidRPr="00864896">
                <w:rPr>
                  <w:rStyle w:val="Hyperlink"/>
                  <w:noProof w:val="0"/>
                </w:rPr>
                <w:t>alfonso.rodríguez@escuelaing.edu.co</w:t>
              </w:r>
            </w:hyperlink>
          </w:p>
          <w:p w14:paraId="6E825DAD" w14:textId="77777777" w:rsidR="0053187E" w:rsidRDefault="0053187E" w:rsidP="0053187E">
            <w:r>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default" r:id="rId11"/>
      <w:footerReference w:type="even" r:id="rId12"/>
      <w:footerReference w:type="default" r:id="rId13"/>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57AE" w14:textId="77777777" w:rsidR="00737FAD" w:rsidRDefault="00737FAD">
      <w:r>
        <w:separator/>
      </w:r>
      <w:r>
        <w:cr/>
      </w:r>
    </w:p>
  </w:endnote>
  <w:endnote w:type="continuationSeparator" w:id="0">
    <w:p w14:paraId="6F2C3191" w14:textId="77777777" w:rsidR="00737FAD" w:rsidRDefault="00737FAD">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panose1 w:val="000004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Footer"/>
      <w:framePr w:wrap="around" w:vAnchor="text" w:hAnchor="margin" w:xAlign="right" w:y="1"/>
      <w:rPr>
        <w:rStyle w:val="PageNumber"/>
      </w:rPr>
    </w:pPr>
    <w:r>
      <w:rPr>
        <w:rStyle w:val="PageNumber"/>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Footer"/>
      <w:rPr>
        <w:sz w:val="12"/>
        <w:szCs w:val="12"/>
        <w:lang w:val="es-CO"/>
      </w:rPr>
    </w:pPr>
    <w:r>
      <w:rPr>
        <w:noProof/>
        <w:lang w:val="es-CO" w:eastAsia="es-CO"/>
      </w:rPr>
      <mc:AlternateContent>
        <mc:Choice Requires="wps">
          <w:drawing>
            <wp:anchor distT="0" distB="0" distL="114300" distR="114300" simplePos="0" relativeHeight="251662336" behindDoc="0" locked="0" layoutInCell="1" allowOverlap="1" wp14:anchorId="3617AA76" wp14:editId="7F477B81">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6" type="#_x0000_t202" style="position:absolute;left:0;text-align:left;margin-left:3.8pt;margin-top:54pt;width:55pt;height: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69389" w14:textId="77777777" w:rsidR="00737FAD" w:rsidRDefault="00737FAD">
      <w:r>
        <w:separator/>
      </w:r>
      <w:r>
        <w:cr/>
      </w:r>
    </w:p>
  </w:footnote>
  <w:footnote w:type="continuationSeparator" w:id="0">
    <w:p w14:paraId="36DC4F7B" w14:textId="77777777" w:rsidR="00737FAD" w:rsidRDefault="00737FAD">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44" w:name="_Hlk534720586"/>
          <w:bookmarkStart w:id="45"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0943FEF0" w:rsidR="009F2A5F" w:rsidRPr="00534095" w:rsidRDefault="00EC52B0" w:rsidP="008001C9">
          <w:pPr>
            <w:jc w:val="right"/>
            <w:rPr>
              <w:sz w:val="12"/>
              <w:szCs w:val="12"/>
              <w:lang w:val="es-CO"/>
            </w:rPr>
          </w:pPr>
          <w:r w:rsidRPr="00EC52B0">
            <w:rPr>
              <w:sz w:val="12"/>
              <w:szCs w:val="12"/>
              <w:lang w:val="es-CO"/>
            </w:rPr>
            <w:t xml:space="preserve">Balance hidrológico de largo plazo para </w:t>
          </w:r>
          <w:r>
            <w:rPr>
              <w:sz w:val="12"/>
              <w:szCs w:val="12"/>
              <w:lang w:val="es-CO"/>
            </w:rPr>
            <w:t xml:space="preserve">estimación </w:t>
          </w:r>
          <w:r w:rsidRPr="00EC52B0">
            <w:rPr>
              <w:sz w:val="12"/>
              <w:szCs w:val="12"/>
              <w:lang w:val="es-CO"/>
            </w:rPr>
            <w:t xml:space="preserve">de caudales medios </w:t>
          </w:r>
          <w:r w:rsidR="003E021C">
            <w:rPr>
              <w:sz w:val="12"/>
              <w:szCs w:val="12"/>
              <w:lang w:val="es-CO"/>
            </w:rPr>
            <w:t>usando SIG</w:t>
          </w:r>
        </w:p>
        <w:p w14:paraId="41742DCA" w14:textId="5D3F450B" w:rsidR="002758AA" w:rsidRDefault="002758AA" w:rsidP="008001C9">
          <w:pPr>
            <w:jc w:val="right"/>
            <w:rPr>
              <w:sz w:val="12"/>
              <w:szCs w:val="12"/>
              <w:lang w:val="es-CO"/>
            </w:rPr>
          </w:pPr>
          <w:r>
            <w:rPr>
              <w:sz w:val="12"/>
              <w:szCs w:val="12"/>
              <w:lang w:val="es-CO"/>
            </w:rPr>
            <w:fldChar w:fldCharType="begin"/>
          </w:r>
          <w:r>
            <w:rPr>
              <w:sz w:val="12"/>
              <w:szCs w:val="12"/>
              <w:lang w:val="es-CO"/>
            </w:rPr>
            <w:instrText xml:space="preserve"> STYLEREF  "Heading 1"  \* MERGEFORMAT </w:instrText>
          </w:r>
          <w:r>
            <w:rPr>
              <w:sz w:val="12"/>
              <w:szCs w:val="12"/>
              <w:lang w:val="es-CO"/>
            </w:rPr>
            <w:fldChar w:fldCharType="separate"/>
          </w:r>
          <w:r w:rsidR="006B6F7F">
            <w:rPr>
              <w:noProof/>
              <w:sz w:val="12"/>
              <w:szCs w:val="12"/>
              <w:lang w:val="es-CO"/>
            </w:rPr>
            <w:t>Referencias</w:t>
          </w:r>
          <w:r>
            <w:rPr>
              <w:sz w:val="12"/>
              <w:szCs w:val="12"/>
              <w:lang w:val="es-CO"/>
            </w:rPr>
            <w:fldChar w:fldCharType="end"/>
          </w:r>
        </w:p>
        <w:p w14:paraId="1C7CA143" w14:textId="0430F2C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06</w:t>
          </w:r>
          <w:r w:rsidR="00CB1866">
            <w:rPr>
              <w:sz w:val="12"/>
              <w:szCs w:val="12"/>
              <w:lang w:val="es-CO"/>
            </w:rPr>
            <w:t>23</w:t>
          </w:r>
        </w:p>
      </w:tc>
    </w:tr>
  </w:tbl>
  <w:bookmarkEnd w:id="44"/>
  <w:bookmarkEnd w:id="45"/>
  <w:p w14:paraId="33890AB8" w14:textId="1097E08F" w:rsidR="009F2A5F" w:rsidRDefault="00166E8B">
    <w:pPr>
      <w:pStyle w:val="Header"/>
    </w:pPr>
    <w:r>
      <w:rPr>
        <w:noProof/>
      </w:rPr>
      <w:drawing>
        <wp:anchor distT="0" distB="0" distL="114300" distR="114300" simplePos="0" relativeHeight="251663360" behindDoc="0" locked="0" layoutInCell="1" allowOverlap="1" wp14:anchorId="6E5E6ABA" wp14:editId="786DD60C">
          <wp:simplePos x="0" y="0"/>
          <wp:positionH relativeFrom="page">
            <wp:align>right</wp:align>
          </wp:positionH>
          <wp:positionV relativeFrom="paragraph">
            <wp:posOffset>-729331</wp:posOffset>
          </wp:positionV>
          <wp:extent cx="679705" cy="274321"/>
          <wp:effectExtent l="0" t="0" r="6350" b="0"/>
          <wp:wrapNone/>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79705" cy="27432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8" w15:restartNumberingAfterBreak="0">
    <w:nsid w:val="610379D7"/>
    <w:multiLevelType w:val="hybridMultilevel"/>
    <w:tmpl w:val="1FF441F0"/>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5"/>
  </w:num>
  <w:num w:numId="2" w16cid:durableId="1493986387">
    <w:abstractNumId w:val="3"/>
  </w:num>
  <w:num w:numId="3" w16cid:durableId="88357437">
    <w:abstractNumId w:val="1"/>
  </w:num>
  <w:num w:numId="4" w16cid:durableId="905721705">
    <w:abstractNumId w:val="10"/>
  </w:num>
  <w:num w:numId="5" w16cid:durableId="1643268582">
    <w:abstractNumId w:val="9"/>
  </w:num>
  <w:num w:numId="6" w16cid:durableId="409086048">
    <w:abstractNumId w:val="7"/>
  </w:num>
  <w:num w:numId="7" w16cid:durableId="2056157426">
    <w:abstractNumId w:val="4"/>
  </w:num>
  <w:num w:numId="8" w16cid:durableId="1909921218">
    <w:abstractNumId w:val="2"/>
  </w:num>
  <w:num w:numId="9" w16cid:durableId="1827699112">
    <w:abstractNumId w:val="6"/>
  </w:num>
  <w:num w:numId="10" w16cid:durableId="366564500">
    <w:abstractNumId w:val="0"/>
  </w:num>
  <w:num w:numId="11" w16cid:durableId="1087339817">
    <w:abstractNumId w:val="11"/>
  </w:num>
  <w:num w:numId="12" w16cid:durableId="700324074">
    <w:abstractNumId w:val="13"/>
  </w:num>
  <w:num w:numId="13" w16cid:durableId="398669570">
    <w:abstractNumId w:val="12"/>
  </w:num>
  <w:num w:numId="14" w16cid:durableId="1420760934">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FF3"/>
    <w:rsid w:val="000410C1"/>
    <w:rsid w:val="000412B7"/>
    <w:rsid w:val="00042A4A"/>
    <w:rsid w:val="00043728"/>
    <w:rsid w:val="00044292"/>
    <w:rsid w:val="000442E2"/>
    <w:rsid w:val="0004483A"/>
    <w:rsid w:val="00044844"/>
    <w:rsid w:val="00044D4B"/>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666F"/>
    <w:rsid w:val="00077E39"/>
    <w:rsid w:val="0008019B"/>
    <w:rsid w:val="000805CD"/>
    <w:rsid w:val="00081522"/>
    <w:rsid w:val="000815CA"/>
    <w:rsid w:val="0008177D"/>
    <w:rsid w:val="000823DA"/>
    <w:rsid w:val="00082419"/>
    <w:rsid w:val="00084D19"/>
    <w:rsid w:val="00085D0E"/>
    <w:rsid w:val="00092392"/>
    <w:rsid w:val="00092426"/>
    <w:rsid w:val="0009263E"/>
    <w:rsid w:val="00093A84"/>
    <w:rsid w:val="000944B5"/>
    <w:rsid w:val="00094568"/>
    <w:rsid w:val="00095ABC"/>
    <w:rsid w:val="00095D6B"/>
    <w:rsid w:val="000968B7"/>
    <w:rsid w:val="00096CF8"/>
    <w:rsid w:val="000A1FB6"/>
    <w:rsid w:val="000A24E3"/>
    <w:rsid w:val="000A2914"/>
    <w:rsid w:val="000A33BF"/>
    <w:rsid w:val="000A43C2"/>
    <w:rsid w:val="000A494D"/>
    <w:rsid w:val="000A4A0F"/>
    <w:rsid w:val="000A51F2"/>
    <w:rsid w:val="000A5AAF"/>
    <w:rsid w:val="000A74DC"/>
    <w:rsid w:val="000A7C32"/>
    <w:rsid w:val="000A7E3F"/>
    <w:rsid w:val="000B0CB8"/>
    <w:rsid w:val="000B25C8"/>
    <w:rsid w:val="000B4370"/>
    <w:rsid w:val="000B4C69"/>
    <w:rsid w:val="000B5477"/>
    <w:rsid w:val="000B6309"/>
    <w:rsid w:val="000B63A2"/>
    <w:rsid w:val="000B77DD"/>
    <w:rsid w:val="000C07FD"/>
    <w:rsid w:val="000C0AAF"/>
    <w:rsid w:val="000C5A5D"/>
    <w:rsid w:val="000C5AAC"/>
    <w:rsid w:val="000C715C"/>
    <w:rsid w:val="000D111C"/>
    <w:rsid w:val="000D2AC5"/>
    <w:rsid w:val="000D40A5"/>
    <w:rsid w:val="000D5203"/>
    <w:rsid w:val="000D6F7A"/>
    <w:rsid w:val="000E04F6"/>
    <w:rsid w:val="000E18A0"/>
    <w:rsid w:val="000E3A49"/>
    <w:rsid w:val="000E4B7C"/>
    <w:rsid w:val="000E4F8D"/>
    <w:rsid w:val="000E54D4"/>
    <w:rsid w:val="000E599B"/>
    <w:rsid w:val="000E5BA3"/>
    <w:rsid w:val="000F0395"/>
    <w:rsid w:val="000F0515"/>
    <w:rsid w:val="000F11A7"/>
    <w:rsid w:val="000F1E2B"/>
    <w:rsid w:val="000F485E"/>
    <w:rsid w:val="000F5B6F"/>
    <w:rsid w:val="000F6AE3"/>
    <w:rsid w:val="000F7F69"/>
    <w:rsid w:val="001004BC"/>
    <w:rsid w:val="0010066E"/>
    <w:rsid w:val="00100713"/>
    <w:rsid w:val="00102F7C"/>
    <w:rsid w:val="001050AB"/>
    <w:rsid w:val="0010646C"/>
    <w:rsid w:val="00107D12"/>
    <w:rsid w:val="001100EC"/>
    <w:rsid w:val="00110C92"/>
    <w:rsid w:val="00110FC4"/>
    <w:rsid w:val="00112D76"/>
    <w:rsid w:val="00115422"/>
    <w:rsid w:val="00115436"/>
    <w:rsid w:val="001167EF"/>
    <w:rsid w:val="00116974"/>
    <w:rsid w:val="001178D5"/>
    <w:rsid w:val="00121576"/>
    <w:rsid w:val="00121D87"/>
    <w:rsid w:val="0012493A"/>
    <w:rsid w:val="00124E11"/>
    <w:rsid w:val="00125EE1"/>
    <w:rsid w:val="00126645"/>
    <w:rsid w:val="00126D70"/>
    <w:rsid w:val="0012731F"/>
    <w:rsid w:val="00127C3E"/>
    <w:rsid w:val="00127DF9"/>
    <w:rsid w:val="001344D3"/>
    <w:rsid w:val="00134D17"/>
    <w:rsid w:val="00136AFA"/>
    <w:rsid w:val="00137355"/>
    <w:rsid w:val="001374BA"/>
    <w:rsid w:val="00137E18"/>
    <w:rsid w:val="001442E5"/>
    <w:rsid w:val="00146065"/>
    <w:rsid w:val="00146371"/>
    <w:rsid w:val="00150881"/>
    <w:rsid w:val="00151078"/>
    <w:rsid w:val="00151666"/>
    <w:rsid w:val="00151887"/>
    <w:rsid w:val="00151BCB"/>
    <w:rsid w:val="001526EB"/>
    <w:rsid w:val="001557F0"/>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1B68"/>
    <w:rsid w:val="00241F2E"/>
    <w:rsid w:val="00244C8B"/>
    <w:rsid w:val="00244E17"/>
    <w:rsid w:val="0024567C"/>
    <w:rsid w:val="00245CD7"/>
    <w:rsid w:val="00245D85"/>
    <w:rsid w:val="0024775A"/>
    <w:rsid w:val="00247BA9"/>
    <w:rsid w:val="002508A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2065"/>
    <w:rsid w:val="002729AB"/>
    <w:rsid w:val="00272AFE"/>
    <w:rsid w:val="00273632"/>
    <w:rsid w:val="002736E1"/>
    <w:rsid w:val="002743EE"/>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DA7"/>
    <w:rsid w:val="002874B7"/>
    <w:rsid w:val="00290E4A"/>
    <w:rsid w:val="0029175B"/>
    <w:rsid w:val="00291FF1"/>
    <w:rsid w:val="00293DF4"/>
    <w:rsid w:val="00294A9B"/>
    <w:rsid w:val="0029523E"/>
    <w:rsid w:val="002954CF"/>
    <w:rsid w:val="002962C7"/>
    <w:rsid w:val="00296575"/>
    <w:rsid w:val="002966D2"/>
    <w:rsid w:val="002A13F5"/>
    <w:rsid w:val="002A1869"/>
    <w:rsid w:val="002A24C5"/>
    <w:rsid w:val="002A3D05"/>
    <w:rsid w:val="002A6E98"/>
    <w:rsid w:val="002B042F"/>
    <w:rsid w:val="002B0F3E"/>
    <w:rsid w:val="002B1165"/>
    <w:rsid w:val="002B1184"/>
    <w:rsid w:val="002B126C"/>
    <w:rsid w:val="002B164C"/>
    <w:rsid w:val="002B1A40"/>
    <w:rsid w:val="002B23F9"/>
    <w:rsid w:val="002B28E9"/>
    <w:rsid w:val="002B2DF0"/>
    <w:rsid w:val="002B5557"/>
    <w:rsid w:val="002B5904"/>
    <w:rsid w:val="002B6207"/>
    <w:rsid w:val="002B6682"/>
    <w:rsid w:val="002B6DA9"/>
    <w:rsid w:val="002C12E3"/>
    <w:rsid w:val="002C1D9E"/>
    <w:rsid w:val="002C2118"/>
    <w:rsid w:val="002C2337"/>
    <w:rsid w:val="002C38E7"/>
    <w:rsid w:val="002C3E97"/>
    <w:rsid w:val="002C5669"/>
    <w:rsid w:val="002C6204"/>
    <w:rsid w:val="002C65D4"/>
    <w:rsid w:val="002C7F18"/>
    <w:rsid w:val="002D1D53"/>
    <w:rsid w:val="002D571A"/>
    <w:rsid w:val="002D5A28"/>
    <w:rsid w:val="002D6526"/>
    <w:rsid w:val="002D6D06"/>
    <w:rsid w:val="002D78A6"/>
    <w:rsid w:val="002D7A94"/>
    <w:rsid w:val="002D7ABA"/>
    <w:rsid w:val="002E3BB7"/>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1C4B"/>
    <w:rsid w:val="00312BD9"/>
    <w:rsid w:val="003134BA"/>
    <w:rsid w:val="003139AE"/>
    <w:rsid w:val="00313C0B"/>
    <w:rsid w:val="00313FF7"/>
    <w:rsid w:val="00314532"/>
    <w:rsid w:val="00315C3B"/>
    <w:rsid w:val="0031609B"/>
    <w:rsid w:val="003172D2"/>
    <w:rsid w:val="00320121"/>
    <w:rsid w:val="00321400"/>
    <w:rsid w:val="003223D9"/>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4153"/>
    <w:rsid w:val="003352F3"/>
    <w:rsid w:val="00335CA9"/>
    <w:rsid w:val="00335CBC"/>
    <w:rsid w:val="003370C8"/>
    <w:rsid w:val="003374E3"/>
    <w:rsid w:val="00341522"/>
    <w:rsid w:val="00341C53"/>
    <w:rsid w:val="00342DBF"/>
    <w:rsid w:val="00342F57"/>
    <w:rsid w:val="00344531"/>
    <w:rsid w:val="00344C96"/>
    <w:rsid w:val="00345887"/>
    <w:rsid w:val="00345DC3"/>
    <w:rsid w:val="0034661A"/>
    <w:rsid w:val="00347CA4"/>
    <w:rsid w:val="003504DC"/>
    <w:rsid w:val="00350BD7"/>
    <w:rsid w:val="00355A6B"/>
    <w:rsid w:val="00355D36"/>
    <w:rsid w:val="00355FDB"/>
    <w:rsid w:val="003570E8"/>
    <w:rsid w:val="003605BE"/>
    <w:rsid w:val="00362DD4"/>
    <w:rsid w:val="0036361E"/>
    <w:rsid w:val="00363F98"/>
    <w:rsid w:val="003640FA"/>
    <w:rsid w:val="003646B0"/>
    <w:rsid w:val="003654C8"/>
    <w:rsid w:val="003658F4"/>
    <w:rsid w:val="00366B04"/>
    <w:rsid w:val="00370ACB"/>
    <w:rsid w:val="0037294E"/>
    <w:rsid w:val="00372CF4"/>
    <w:rsid w:val="0037459A"/>
    <w:rsid w:val="003749D0"/>
    <w:rsid w:val="00374CDE"/>
    <w:rsid w:val="00375455"/>
    <w:rsid w:val="00376611"/>
    <w:rsid w:val="00376FEE"/>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FB1"/>
    <w:rsid w:val="003A70ED"/>
    <w:rsid w:val="003A713B"/>
    <w:rsid w:val="003A7FC1"/>
    <w:rsid w:val="003B06E3"/>
    <w:rsid w:val="003B0C8B"/>
    <w:rsid w:val="003B502C"/>
    <w:rsid w:val="003B5725"/>
    <w:rsid w:val="003B5AE0"/>
    <w:rsid w:val="003B6C68"/>
    <w:rsid w:val="003B704A"/>
    <w:rsid w:val="003B7915"/>
    <w:rsid w:val="003C01A6"/>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A57"/>
    <w:rsid w:val="003D6408"/>
    <w:rsid w:val="003D6BB4"/>
    <w:rsid w:val="003E021C"/>
    <w:rsid w:val="003E05B9"/>
    <w:rsid w:val="003E11CE"/>
    <w:rsid w:val="003E3E64"/>
    <w:rsid w:val="003E418A"/>
    <w:rsid w:val="003E4A83"/>
    <w:rsid w:val="003E66C6"/>
    <w:rsid w:val="003E6959"/>
    <w:rsid w:val="003E6E50"/>
    <w:rsid w:val="003E7162"/>
    <w:rsid w:val="003E767B"/>
    <w:rsid w:val="003E7E55"/>
    <w:rsid w:val="003F06DA"/>
    <w:rsid w:val="003F0C2B"/>
    <w:rsid w:val="003F122C"/>
    <w:rsid w:val="003F1B77"/>
    <w:rsid w:val="003F600E"/>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476F"/>
    <w:rsid w:val="004853D4"/>
    <w:rsid w:val="00485A61"/>
    <w:rsid w:val="00486A09"/>
    <w:rsid w:val="0048774F"/>
    <w:rsid w:val="00487BA4"/>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4BA8"/>
    <w:rsid w:val="004F50BD"/>
    <w:rsid w:val="00502AEC"/>
    <w:rsid w:val="00503611"/>
    <w:rsid w:val="005049A2"/>
    <w:rsid w:val="00504B5E"/>
    <w:rsid w:val="00505550"/>
    <w:rsid w:val="00505D89"/>
    <w:rsid w:val="0050753E"/>
    <w:rsid w:val="00507F19"/>
    <w:rsid w:val="005100C7"/>
    <w:rsid w:val="0051064C"/>
    <w:rsid w:val="00513761"/>
    <w:rsid w:val="00513951"/>
    <w:rsid w:val="00513C66"/>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AF5"/>
    <w:rsid w:val="005478EE"/>
    <w:rsid w:val="0055022D"/>
    <w:rsid w:val="00550C0D"/>
    <w:rsid w:val="00551B69"/>
    <w:rsid w:val="00552428"/>
    <w:rsid w:val="0055364C"/>
    <w:rsid w:val="00553B51"/>
    <w:rsid w:val="00554C3A"/>
    <w:rsid w:val="00555C98"/>
    <w:rsid w:val="005572DB"/>
    <w:rsid w:val="00561217"/>
    <w:rsid w:val="00561714"/>
    <w:rsid w:val="00562D70"/>
    <w:rsid w:val="00563264"/>
    <w:rsid w:val="005636C7"/>
    <w:rsid w:val="0056460C"/>
    <w:rsid w:val="00565976"/>
    <w:rsid w:val="00565D75"/>
    <w:rsid w:val="00566646"/>
    <w:rsid w:val="00566B41"/>
    <w:rsid w:val="00570673"/>
    <w:rsid w:val="00571EF1"/>
    <w:rsid w:val="00573122"/>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C7A"/>
    <w:rsid w:val="005B2677"/>
    <w:rsid w:val="005B3089"/>
    <w:rsid w:val="005B34BB"/>
    <w:rsid w:val="005B632B"/>
    <w:rsid w:val="005B7A12"/>
    <w:rsid w:val="005B7A64"/>
    <w:rsid w:val="005C1B65"/>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403B"/>
    <w:rsid w:val="00604277"/>
    <w:rsid w:val="00605BC8"/>
    <w:rsid w:val="00606B2D"/>
    <w:rsid w:val="00607B7F"/>
    <w:rsid w:val="00607F99"/>
    <w:rsid w:val="006110BC"/>
    <w:rsid w:val="006112D0"/>
    <w:rsid w:val="0061198B"/>
    <w:rsid w:val="0061218E"/>
    <w:rsid w:val="0061269B"/>
    <w:rsid w:val="00613891"/>
    <w:rsid w:val="00613B71"/>
    <w:rsid w:val="00614926"/>
    <w:rsid w:val="00614D59"/>
    <w:rsid w:val="00615068"/>
    <w:rsid w:val="00615B3C"/>
    <w:rsid w:val="0061709D"/>
    <w:rsid w:val="00617C73"/>
    <w:rsid w:val="00620283"/>
    <w:rsid w:val="0062090E"/>
    <w:rsid w:val="0062148B"/>
    <w:rsid w:val="00621FB9"/>
    <w:rsid w:val="0062240C"/>
    <w:rsid w:val="00623446"/>
    <w:rsid w:val="00623807"/>
    <w:rsid w:val="00623A72"/>
    <w:rsid w:val="00623A82"/>
    <w:rsid w:val="00625ACD"/>
    <w:rsid w:val="00625F9B"/>
    <w:rsid w:val="006265DD"/>
    <w:rsid w:val="006268E8"/>
    <w:rsid w:val="00626972"/>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1C2B"/>
    <w:rsid w:val="00651D29"/>
    <w:rsid w:val="00652A7D"/>
    <w:rsid w:val="00653FB1"/>
    <w:rsid w:val="00654088"/>
    <w:rsid w:val="00655F6F"/>
    <w:rsid w:val="00656209"/>
    <w:rsid w:val="0065672D"/>
    <w:rsid w:val="00660C8D"/>
    <w:rsid w:val="006619FB"/>
    <w:rsid w:val="00661CD8"/>
    <w:rsid w:val="00662770"/>
    <w:rsid w:val="00663BDB"/>
    <w:rsid w:val="0066405F"/>
    <w:rsid w:val="00665A2A"/>
    <w:rsid w:val="00670A4E"/>
    <w:rsid w:val="0067134F"/>
    <w:rsid w:val="006718DC"/>
    <w:rsid w:val="00672A19"/>
    <w:rsid w:val="006731EE"/>
    <w:rsid w:val="0067393D"/>
    <w:rsid w:val="00675DD6"/>
    <w:rsid w:val="00675E30"/>
    <w:rsid w:val="00675FDB"/>
    <w:rsid w:val="00677898"/>
    <w:rsid w:val="00677F75"/>
    <w:rsid w:val="00680F1E"/>
    <w:rsid w:val="006816E1"/>
    <w:rsid w:val="00681D1D"/>
    <w:rsid w:val="0068280A"/>
    <w:rsid w:val="00683EA7"/>
    <w:rsid w:val="00684B82"/>
    <w:rsid w:val="00687797"/>
    <w:rsid w:val="00687962"/>
    <w:rsid w:val="00687BA4"/>
    <w:rsid w:val="00691BE6"/>
    <w:rsid w:val="00692170"/>
    <w:rsid w:val="00692561"/>
    <w:rsid w:val="00693378"/>
    <w:rsid w:val="00693899"/>
    <w:rsid w:val="00693BD6"/>
    <w:rsid w:val="006946D8"/>
    <w:rsid w:val="00694E9E"/>
    <w:rsid w:val="006959DD"/>
    <w:rsid w:val="00696466"/>
    <w:rsid w:val="00696A78"/>
    <w:rsid w:val="00696EFD"/>
    <w:rsid w:val="006A0747"/>
    <w:rsid w:val="006A1945"/>
    <w:rsid w:val="006A28FB"/>
    <w:rsid w:val="006A30AE"/>
    <w:rsid w:val="006A3552"/>
    <w:rsid w:val="006A36DB"/>
    <w:rsid w:val="006A373F"/>
    <w:rsid w:val="006A4717"/>
    <w:rsid w:val="006A5FFF"/>
    <w:rsid w:val="006B0104"/>
    <w:rsid w:val="006B0804"/>
    <w:rsid w:val="006B0D06"/>
    <w:rsid w:val="006B17BD"/>
    <w:rsid w:val="006B17C0"/>
    <w:rsid w:val="006B29DB"/>
    <w:rsid w:val="006B3271"/>
    <w:rsid w:val="006B34AE"/>
    <w:rsid w:val="006B4AF4"/>
    <w:rsid w:val="006B4B69"/>
    <w:rsid w:val="006B537A"/>
    <w:rsid w:val="006B5C54"/>
    <w:rsid w:val="006B6F7F"/>
    <w:rsid w:val="006B723D"/>
    <w:rsid w:val="006C21F1"/>
    <w:rsid w:val="006C4A28"/>
    <w:rsid w:val="006C5005"/>
    <w:rsid w:val="006C54B1"/>
    <w:rsid w:val="006C5545"/>
    <w:rsid w:val="006C7A38"/>
    <w:rsid w:val="006D0583"/>
    <w:rsid w:val="006D0C79"/>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709"/>
    <w:rsid w:val="00705277"/>
    <w:rsid w:val="0070557A"/>
    <w:rsid w:val="0071013A"/>
    <w:rsid w:val="00710202"/>
    <w:rsid w:val="00713974"/>
    <w:rsid w:val="007150AA"/>
    <w:rsid w:val="0071560C"/>
    <w:rsid w:val="00715849"/>
    <w:rsid w:val="00715D0B"/>
    <w:rsid w:val="00716419"/>
    <w:rsid w:val="007173EB"/>
    <w:rsid w:val="0072062C"/>
    <w:rsid w:val="00720C28"/>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6999"/>
    <w:rsid w:val="00747071"/>
    <w:rsid w:val="00750725"/>
    <w:rsid w:val="00751407"/>
    <w:rsid w:val="00752A35"/>
    <w:rsid w:val="00752B4F"/>
    <w:rsid w:val="00752C71"/>
    <w:rsid w:val="0075389C"/>
    <w:rsid w:val="00754F79"/>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F1C"/>
    <w:rsid w:val="00775598"/>
    <w:rsid w:val="00775723"/>
    <w:rsid w:val="00775994"/>
    <w:rsid w:val="00776BEE"/>
    <w:rsid w:val="00777C42"/>
    <w:rsid w:val="0078167F"/>
    <w:rsid w:val="007826D7"/>
    <w:rsid w:val="0078329F"/>
    <w:rsid w:val="00783B14"/>
    <w:rsid w:val="00783B49"/>
    <w:rsid w:val="007842F8"/>
    <w:rsid w:val="00784449"/>
    <w:rsid w:val="0078563B"/>
    <w:rsid w:val="00785703"/>
    <w:rsid w:val="00785A0B"/>
    <w:rsid w:val="007864E2"/>
    <w:rsid w:val="00786962"/>
    <w:rsid w:val="0079185C"/>
    <w:rsid w:val="00792454"/>
    <w:rsid w:val="007927D7"/>
    <w:rsid w:val="00792A5A"/>
    <w:rsid w:val="007977FC"/>
    <w:rsid w:val="007A0071"/>
    <w:rsid w:val="007A0442"/>
    <w:rsid w:val="007A126E"/>
    <w:rsid w:val="007A25FA"/>
    <w:rsid w:val="007A2C58"/>
    <w:rsid w:val="007A2F5B"/>
    <w:rsid w:val="007A2FCD"/>
    <w:rsid w:val="007A344D"/>
    <w:rsid w:val="007A3872"/>
    <w:rsid w:val="007A3E38"/>
    <w:rsid w:val="007A61DB"/>
    <w:rsid w:val="007A79A7"/>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7D8E"/>
    <w:rsid w:val="007F0570"/>
    <w:rsid w:val="007F2AF6"/>
    <w:rsid w:val="007F2C6A"/>
    <w:rsid w:val="007F344D"/>
    <w:rsid w:val="007F36E8"/>
    <w:rsid w:val="007F4EFC"/>
    <w:rsid w:val="007F5A5E"/>
    <w:rsid w:val="007F5E71"/>
    <w:rsid w:val="007F7E8C"/>
    <w:rsid w:val="008001C9"/>
    <w:rsid w:val="008012C3"/>
    <w:rsid w:val="008015FF"/>
    <w:rsid w:val="008017A2"/>
    <w:rsid w:val="00801AC1"/>
    <w:rsid w:val="00802F20"/>
    <w:rsid w:val="00805A29"/>
    <w:rsid w:val="008062C9"/>
    <w:rsid w:val="00806A7C"/>
    <w:rsid w:val="00813A48"/>
    <w:rsid w:val="00813EDE"/>
    <w:rsid w:val="00814244"/>
    <w:rsid w:val="00814251"/>
    <w:rsid w:val="00814F7B"/>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409F0"/>
    <w:rsid w:val="00841F1E"/>
    <w:rsid w:val="00842356"/>
    <w:rsid w:val="00842D76"/>
    <w:rsid w:val="008432B2"/>
    <w:rsid w:val="00843533"/>
    <w:rsid w:val="008440AE"/>
    <w:rsid w:val="008444DE"/>
    <w:rsid w:val="00844CEB"/>
    <w:rsid w:val="00852A56"/>
    <w:rsid w:val="00853AD6"/>
    <w:rsid w:val="00853B46"/>
    <w:rsid w:val="00854B9C"/>
    <w:rsid w:val="008553A6"/>
    <w:rsid w:val="00855BB6"/>
    <w:rsid w:val="00855F87"/>
    <w:rsid w:val="00856A3E"/>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358D"/>
    <w:rsid w:val="0087394A"/>
    <w:rsid w:val="00874497"/>
    <w:rsid w:val="00874D5C"/>
    <w:rsid w:val="00875765"/>
    <w:rsid w:val="00876387"/>
    <w:rsid w:val="00876CE2"/>
    <w:rsid w:val="0087763E"/>
    <w:rsid w:val="00877DCB"/>
    <w:rsid w:val="0088013E"/>
    <w:rsid w:val="00880C6A"/>
    <w:rsid w:val="00881C17"/>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704"/>
    <w:rsid w:val="008B6FE3"/>
    <w:rsid w:val="008B7079"/>
    <w:rsid w:val="008B731D"/>
    <w:rsid w:val="008B7E74"/>
    <w:rsid w:val="008C032B"/>
    <w:rsid w:val="008C03AC"/>
    <w:rsid w:val="008C0721"/>
    <w:rsid w:val="008C2053"/>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978"/>
    <w:rsid w:val="0090549A"/>
    <w:rsid w:val="009057A4"/>
    <w:rsid w:val="00905B81"/>
    <w:rsid w:val="0090653C"/>
    <w:rsid w:val="00906C83"/>
    <w:rsid w:val="00906D01"/>
    <w:rsid w:val="00907275"/>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7D3B"/>
    <w:rsid w:val="00930118"/>
    <w:rsid w:val="009302E6"/>
    <w:rsid w:val="009303D6"/>
    <w:rsid w:val="00931EDB"/>
    <w:rsid w:val="00932A00"/>
    <w:rsid w:val="0093493D"/>
    <w:rsid w:val="0093495B"/>
    <w:rsid w:val="00935334"/>
    <w:rsid w:val="0093538D"/>
    <w:rsid w:val="0093551F"/>
    <w:rsid w:val="00935EDA"/>
    <w:rsid w:val="009364EE"/>
    <w:rsid w:val="009368D9"/>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BD9"/>
    <w:rsid w:val="009952A1"/>
    <w:rsid w:val="00995902"/>
    <w:rsid w:val="009961A8"/>
    <w:rsid w:val="00997829"/>
    <w:rsid w:val="009A2130"/>
    <w:rsid w:val="009A28E4"/>
    <w:rsid w:val="009A2DB5"/>
    <w:rsid w:val="009A33CA"/>
    <w:rsid w:val="009A4564"/>
    <w:rsid w:val="009A4664"/>
    <w:rsid w:val="009A551E"/>
    <w:rsid w:val="009A58FA"/>
    <w:rsid w:val="009A5C83"/>
    <w:rsid w:val="009A7561"/>
    <w:rsid w:val="009B2003"/>
    <w:rsid w:val="009B2A6D"/>
    <w:rsid w:val="009B3B0D"/>
    <w:rsid w:val="009B3D0C"/>
    <w:rsid w:val="009B6319"/>
    <w:rsid w:val="009C1766"/>
    <w:rsid w:val="009C1CC9"/>
    <w:rsid w:val="009C3F0D"/>
    <w:rsid w:val="009C6131"/>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958"/>
    <w:rsid w:val="00A57D7D"/>
    <w:rsid w:val="00A61134"/>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2639"/>
    <w:rsid w:val="00AE46C9"/>
    <w:rsid w:val="00AE60F0"/>
    <w:rsid w:val="00AE66A2"/>
    <w:rsid w:val="00AE7F9C"/>
    <w:rsid w:val="00AF123B"/>
    <w:rsid w:val="00AF12A8"/>
    <w:rsid w:val="00AF1555"/>
    <w:rsid w:val="00AF1771"/>
    <w:rsid w:val="00AF2637"/>
    <w:rsid w:val="00AF2888"/>
    <w:rsid w:val="00AF2B52"/>
    <w:rsid w:val="00AF31D8"/>
    <w:rsid w:val="00AF343B"/>
    <w:rsid w:val="00AF3F87"/>
    <w:rsid w:val="00AF461A"/>
    <w:rsid w:val="00AF4B52"/>
    <w:rsid w:val="00AF4D86"/>
    <w:rsid w:val="00AF4F94"/>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214FD"/>
    <w:rsid w:val="00B22ACE"/>
    <w:rsid w:val="00B23248"/>
    <w:rsid w:val="00B23A52"/>
    <w:rsid w:val="00B245B2"/>
    <w:rsid w:val="00B25CA7"/>
    <w:rsid w:val="00B27028"/>
    <w:rsid w:val="00B2744C"/>
    <w:rsid w:val="00B3045B"/>
    <w:rsid w:val="00B33109"/>
    <w:rsid w:val="00B335A2"/>
    <w:rsid w:val="00B34501"/>
    <w:rsid w:val="00B34604"/>
    <w:rsid w:val="00B36027"/>
    <w:rsid w:val="00B360D0"/>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2293"/>
    <w:rsid w:val="00B52564"/>
    <w:rsid w:val="00B526F5"/>
    <w:rsid w:val="00B53090"/>
    <w:rsid w:val="00B5336C"/>
    <w:rsid w:val="00B539EE"/>
    <w:rsid w:val="00B54267"/>
    <w:rsid w:val="00B54946"/>
    <w:rsid w:val="00B553CE"/>
    <w:rsid w:val="00B55851"/>
    <w:rsid w:val="00B604BD"/>
    <w:rsid w:val="00B6068E"/>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371"/>
    <w:rsid w:val="00BC053A"/>
    <w:rsid w:val="00BC1ADD"/>
    <w:rsid w:val="00BC23C6"/>
    <w:rsid w:val="00BC331A"/>
    <w:rsid w:val="00BC3381"/>
    <w:rsid w:val="00BC46EA"/>
    <w:rsid w:val="00BC5F30"/>
    <w:rsid w:val="00BC756B"/>
    <w:rsid w:val="00BD12DE"/>
    <w:rsid w:val="00BD16B0"/>
    <w:rsid w:val="00BD1D6F"/>
    <w:rsid w:val="00BD213D"/>
    <w:rsid w:val="00BD27F2"/>
    <w:rsid w:val="00BD2A02"/>
    <w:rsid w:val="00BD2F8A"/>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B29"/>
    <w:rsid w:val="00C23B75"/>
    <w:rsid w:val="00C23E34"/>
    <w:rsid w:val="00C24755"/>
    <w:rsid w:val="00C24AEF"/>
    <w:rsid w:val="00C25CC9"/>
    <w:rsid w:val="00C26FF6"/>
    <w:rsid w:val="00C313CE"/>
    <w:rsid w:val="00C31DC9"/>
    <w:rsid w:val="00C32981"/>
    <w:rsid w:val="00C35EB4"/>
    <w:rsid w:val="00C3762C"/>
    <w:rsid w:val="00C40006"/>
    <w:rsid w:val="00C40B68"/>
    <w:rsid w:val="00C40F93"/>
    <w:rsid w:val="00C40FE2"/>
    <w:rsid w:val="00C44671"/>
    <w:rsid w:val="00C45C22"/>
    <w:rsid w:val="00C46CCC"/>
    <w:rsid w:val="00C5019F"/>
    <w:rsid w:val="00C51CB8"/>
    <w:rsid w:val="00C52952"/>
    <w:rsid w:val="00C553C2"/>
    <w:rsid w:val="00C56A06"/>
    <w:rsid w:val="00C575C7"/>
    <w:rsid w:val="00C5776E"/>
    <w:rsid w:val="00C57DA6"/>
    <w:rsid w:val="00C60A3B"/>
    <w:rsid w:val="00C61C0C"/>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B82"/>
    <w:rsid w:val="00C90D5A"/>
    <w:rsid w:val="00C9129C"/>
    <w:rsid w:val="00C917B5"/>
    <w:rsid w:val="00C91CD4"/>
    <w:rsid w:val="00C9290A"/>
    <w:rsid w:val="00C948B7"/>
    <w:rsid w:val="00C94AE2"/>
    <w:rsid w:val="00C94C63"/>
    <w:rsid w:val="00C969A3"/>
    <w:rsid w:val="00C96ECE"/>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802"/>
    <w:rsid w:val="00CA7AFD"/>
    <w:rsid w:val="00CB1866"/>
    <w:rsid w:val="00CB1E54"/>
    <w:rsid w:val="00CB1E84"/>
    <w:rsid w:val="00CB480A"/>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6543"/>
    <w:rsid w:val="00CD65AC"/>
    <w:rsid w:val="00CE02DC"/>
    <w:rsid w:val="00CE2492"/>
    <w:rsid w:val="00CE270A"/>
    <w:rsid w:val="00CE2AAB"/>
    <w:rsid w:val="00CE4559"/>
    <w:rsid w:val="00CE4FA3"/>
    <w:rsid w:val="00CE652B"/>
    <w:rsid w:val="00CF2051"/>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7B6F"/>
    <w:rsid w:val="00D101E7"/>
    <w:rsid w:val="00D11DE4"/>
    <w:rsid w:val="00D12791"/>
    <w:rsid w:val="00D12A26"/>
    <w:rsid w:val="00D12FDB"/>
    <w:rsid w:val="00D1310E"/>
    <w:rsid w:val="00D13C74"/>
    <w:rsid w:val="00D13ED4"/>
    <w:rsid w:val="00D14926"/>
    <w:rsid w:val="00D1496B"/>
    <w:rsid w:val="00D17588"/>
    <w:rsid w:val="00D203D7"/>
    <w:rsid w:val="00D21CA1"/>
    <w:rsid w:val="00D22D53"/>
    <w:rsid w:val="00D2342B"/>
    <w:rsid w:val="00D251C4"/>
    <w:rsid w:val="00D260C3"/>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48E0"/>
    <w:rsid w:val="00D467C6"/>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9E7"/>
    <w:rsid w:val="00D772CA"/>
    <w:rsid w:val="00D7732E"/>
    <w:rsid w:val="00D77974"/>
    <w:rsid w:val="00D77B89"/>
    <w:rsid w:val="00D801CD"/>
    <w:rsid w:val="00D81181"/>
    <w:rsid w:val="00D81FF9"/>
    <w:rsid w:val="00D83FFE"/>
    <w:rsid w:val="00D84BAF"/>
    <w:rsid w:val="00D857C2"/>
    <w:rsid w:val="00D917A1"/>
    <w:rsid w:val="00D9244C"/>
    <w:rsid w:val="00D93981"/>
    <w:rsid w:val="00D9466A"/>
    <w:rsid w:val="00D94898"/>
    <w:rsid w:val="00D97AB0"/>
    <w:rsid w:val="00DA1BFA"/>
    <w:rsid w:val="00DA1F8B"/>
    <w:rsid w:val="00DA2222"/>
    <w:rsid w:val="00DA2769"/>
    <w:rsid w:val="00DA2976"/>
    <w:rsid w:val="00DA2DB5"/>
    <w:rsid w:val="00DA3192"/>
    <w:rsid w:val="00DA40BD"/>
    <w:rsid w:val="00DA4D25"/>
    <w:rsid w:val="00DA5897"/>
    <w:rsid w:val="00DA749B"/>
    <w:rsid w:val="00DA7887"/>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ECE"/>
    <w:rsid w:val="00E1220D"/>
    <w:rsid w:val="00E12DA1"/>
    <w:rsid w:val="00E12F85"/>
    <w:rsid w:val="00E1300E"/>
    <w:rsid w:val="00E13A68"/>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D31"/>
    <w:rsid w:val="00E2643C"/>
    <w:rsid w:val="00E30175"/>
    <w:rsid w:val="00E3061F"/>
    <w:rsid w:val="00E3078D"/>
    <w:rsid w:val="00E3228A"/>
    <w:rsid w:val="00E33EF7"/>
    <w:rsid w:val="00E35DAF"/>
    <w:rsid w:val="00E40D49"/>
    <w:rsid w:val="00E4107C"/>
    <w:rsid w:val="00E42FF0"/>
    <w:rsid w:val="00E444B0"/>
    <w:rsid w:val="00E51D0A"/>
    <w:rsid w:val="00E53159"/>
    <w:rsid w:val="00E5321D"/>
    <w:rsid w:val="00E54B17"/>
    <w:rsid w:val="00E5542E"/>
    <w:rsid w:val="00E569C9"/>
    <w:rsid w:val="00E6134D"/>
    <w:rsid w:val="00E65C30"/>
    <w:rsid w:val="00E66F87"/>
    <w:rsid w:val="00E679E7"/>
    <w:rsid w:val="00E67A9F"/>
    <w:rsid w:val="00E700DA"/>
    <w:rsid w:val="00E7057A"/>
    <w:rsid w:val="00E70A43"/>
    <w:rsid w:val="00E71B81"/>
    <w:rsid w:val="00E72214"/>
    <w:rsid w:val="00E72D8B"/>
    <w:rsid w:val="00E736ED"/>
    <w:rsid w:val="00E81A26"/>
    <w:rsid w:val="00E86A0B"/>
    <w:rsid w:val="00E86FEF"/>
    <w:rsid w:val="00E871CB"/>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4C96"/>
    <w:rsid w:val="00EB5BA0"/>
    <w:rsid w:val="00EB79A5"/>
    <w:rsid w:val="00EB7B4B"/>
    <w:rsid w:val="00EB7CA9"/>
    <w:rsid w:val="00EB7EA7"/>
    <w:rsid w:val="00EC1707"/>
    <w:rsid w:val="00EC1B59"/>
    <w:rsid w:val="00EC1DB9"/>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204C"/>
    <w:rsid w:val="00EE2187"/>
    <w:rsid w:val="00EE242B"/>
    <w:rsid w:val="00EE24F8"/>
    <w:rsid w:val="00EE496B"/>
    <w:rsid w:val="00EE6054"/>
    <w:rsid w:val="00EE61CB"/>
    <w:rsid w:val="00EE6719"/>
    <w:rsid w:val="00EE6A0B"/>
    <w:rsid w:val="00EF04FA"/>
    <w:rsid w:val="00EF1F59"/>
    <w:rsid w:val="00EF2624"/>
    <w:rsid w:val="00EF339A"/>
    <w:rsid w:val="00EF4816"/>
    <w:rsid w:val="00EF4A4F"/>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1169"/>
    <w:rsid w:val="00F13950"/>
    <w:rsid w:val="00F14180"/>
    <w:rsid w:val="00F17B65"/>
    <w:rsid w:val="00F20407"/>
    <w:rsid w:val="00F2105D"/>
    <w:rsid w:val="00F211D9"/>
    <w:rsid w:val="00F211DA"/>
    <w:rsid w:val="00F22CBF"/>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ED1"/>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ACD"/>
    <w:rsid w:val="00FC0C55"/>
    <w:rsid w:val="00FC10F3"/>
    <w:rsid w:val="00FC25B0"/>
    <w:rsid w:val="00FC2B9E"/>
    <w:rsid w:val="00FC2EDE"/>
    <w:rsid w:val="00FC34B3"/>
    <w:rsid w:val="00FC38F8"/>
    <w:rsid w:val="00FC3F7D"/>
    <w:rsid w:val="00FC45E9"/>
    <w:rsid w:val="00FC5270"/>
    <w:rsid w:val="00FC6AB8"/>
    <w:rsid w:val="00FC6B9F"/>
    <w:rsid w:val="00FC6D42"/>
    <w:rsid w:val="00FC77ED"/>
    <w:rsid w:val="00FC7827"/>
    <w:rsid w:val="00FC7949"/>
    <w:rsid w:val="00FC7E1A"/>
    <w:rsid w:val="00FD0824"/>
    <w:rsid w:val="00FD0ECA"/>
    <w:rsid w:val="00FD215A"/>
    <w:rsid w:val="00FD2937"/>
    <w:rsid w:val="00FD358C"/>
    <w:rsid w:val="00FD3BA3"/>
    <w:rsid w:val="00FD4668"/>
    <w:rsid w:val="00FD4D90"/>
    <w:rsid w:val="00FD52AC"/>
    <w:rsid w:val="00FD5321"/>
    <w:rsid w:val="00FD59F5"/>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DDF"/>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Heading1">
    <w:name w:val="heading 1"/>
    <w:basedOn w:val="Normal"/>
    <w:next w:val="Normal"/>
    <w:link w:val="Heading1Char"/>
    <w:qFormat/>
    <w:rsid w:val="00AE0376"/>
    <w:pPr>
      <w:jc w:val="left"/>
      <w:outlineLvl w:val="0"/>
    </w:pPr>
    <w:rPr>
      <w:rFonts w:cs="Arial"/>
      <w:color w:val="002060"/>
      <w:sz w:val="24"/>
      <w:shd w:val="clear" w:color="auto" w:fill="FFFFFF"/>
    </w:rPr>
  </w:style>
  <w:style w:type="paragraph" w:styleId="Heading2">
    <w:name w:val="heading 2"/>
    <w:basedOn w:val="Normal"/>
    <w:next w:val="Normal"/>
    <w:qFormat/>
    <w:rsid w:val="00AE0376"/>
    <w:pPr>
      <w:outlineLvl w:val="1"/>
    </w:pPr>
    <w:rPr>
      <w:rFonts w:cs="Arial"/>
      <w:color w:val="002060"/>
      <w:sz w:val="22"/>
      <w:lang w:val="es-ES_tradnl"/>
    </w:rPr>
  </w:style>
  <w:style w:type="paragraph" w:styleId="Heading3">
    <w:name w:val="heading 3"/>
    <w:basedOn w:val="Normal"/>
    <w:next w:val="Normal"/>
    <w:link w:val="Heading3Char"/>
    <w:uiPriority w:val="9"/>
    <w:rsid w:val="000409FE"/>
    <w:pPr>
      <w:keepNext/>
      <w:keepLines/>
      <w:outlineLvl w:val="2"/>
    </w:pPr>
    <w:rPr>
      <w:rFonts w:eastAsiaTheme="majorEastAsia" w:cstheme="majorBidi"/>
      <w:bCs/>
      <w:color w:val="262626" w:themeColor="text1" w:themeTint="D9"/>
    </w:rPr>
  </w:style>
  <w:style w:type="paragraph" w:styleId="Heading4">
    <w:name w:val="heading 4"/>
    <w:basedOn w:val="Normal"/>
    <w:next w:val="Normal"/>
    <w:link w:val="Heading4Char"/>
    <w:uiPriority w:val="9"/>
    <w:qFormat/>
    <w:rsid w:val="00860830"/>
    <w:pPr>
      <w:keepNext/>
      <w:keepLines/>
      <w:outlineLvl w:val="3"/>
    </w:pPr>
    <w:rPr>
      <w:rFonts w:eastAsiaTheme="majorEastAsia" w:cstheme="majorBidi"/>
      <w:iCs/>
      <w:color w:val="000000" w:themeColor="text1"/>
    </w:rPr>
  </w:style>
  <w:style w:type="paragraph" w:styleId="Heading5">
    <w:name w:val="heading 5"/>
    <w:basedOn w:val="Normal"/>
    <w:next w:val="Normal"/>
    <w:link w:val="Heading5Char"/>
    <w:uiPriority w:val="9"/>
    <w:qFormat/>
    <w:rsid w:val="00991D1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991D16"/>
    <w:rPr>
      <w:rFonts w:ascii="Calibri" w:eastAsia="Times New Roman" w:hAnsi="Calibri" w:cs="Times New Roman"/>
      <w:b/>
      <w:bCs/>
      <w:i/>
      <w:iCs/>
      <w:sz w:val="26"/>
      <w:szCs w:val="26"/>
      <w:lang w:val="es-ES" w:eastAsia="es-ES"/>
    </w:rPr>
  </w:style>
  <w:style w:type="paragraph" w:styleId="Header">
    <w:name w:val="header"/>
    <w:basedOn w:val="Normal"/>
    <w:link w:val="HeaderChar"/>
    <w:rsid w:val="00AA2AB4"/>
    <w:pPr>
      <w:tabs>
        <w:tab w:val="center" w:pos="4252"/>
        <w:tab w:val="right" w:pos="8504"/>
      </w:tabs>
    </w:pPr>
  </w:style>
  <w:style w:type="character" w:customStyle="1" w:styleId="HeaderChar">
    <w:name w:val="Header Char"/>
    <w:basedOn w:val="DefaultParagraphFont"/>
    <w:link w:val="Header"/>
    <w:rsid w:val="00623A82"/>
    <w:rPr>
      <w:rFonts w:asciiTheme="minorHAnsi" w:hAnsiTheme="minorHAnsi"/>
      <w:sz w:val="22"/>
    </w:rPr>
  </w:style>
  <w:style w:type="paragraph" w:styleId="Footer">
    <w:name w:val="footer"/>
    <w:basedOn w:val="Normal"/>
    <w:rsid w:val="004F1194"/>
    <w:pPr>
      <w:tabs>
        <w:tab w:val="center" w:pos="4252"/>
        <w:tab w:val="right" w:pos="8504"/>
      </w:tabs>
    </w:pPr>
  </w:style>
  <w:style w:type="character" w:styleId="PageNumber">
    <w:name w:val="page number"/>
    <w:basedOn w:val="DefaultParagraphFont"/>
    <w:rsid w:val="00AA2AB4"/>
  </w:style>
  <w:style w:type="character" w:styleId="Hyperlink">
    <w:name w:val="Hyperlink"/>
    <w:basedOn w:val="DefaultParagraphFont"/>
    <w:uiPriority w:val="99"/>
    <w:rsid w:val="00F6272E"/>
    <w:rPr>
      <w:rFonts w:ascii="Segoe UI Light" w:hAnsi="Segoe UI Light"/>
      <w:noProof/>
      <w:color w:val="000000" w:themeColor="text1"/>
      <w:sz w:val="20"/>
      <w:u w:val="none"/>
    </w:rPr>
  </w:style>
  <w:style w:type="paragraph" w:styleId="BodyText">
    <w:name w:val="Body Text"/>
    <w:basedOn w:val="Normal"/>
    <w:rsid w:val="00AA2AB4"/>
    <w:rPr>
      <w:lang w:val="es-CO"/>
    </w:rPr>
  </w:style>
  <w:style w:type="table" w:styleId="TableGrid">
    <w:name w:val="Table Grid"/>
    <w:basedOn w:val="Table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C6D12"/>
    <w:rPr>
      <w:rFonts w:ascii="Tahoma" w:hAnsi="Tahoma" w:cs="Tahoma"/>
      <w:sz w:val="16"/>
      <w:szCs w:val="16"/>
    </w:rPr>
  </w:style>
  <w:style w:type="paragraph" w:styleId="ListParagraph">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BodyText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Strong">
    <w:name w:val="Strong"/>
    <w:basedOn w:val="DefaultParagraphFont"/>
    <w:qFormat/>
    <w:rsid w:val="001954D7"/>
    <w:rPr>
      <w:rFonts w:ascii="Orkney Light" w:hAnsi="Orkney Light"/>
      <w:b/>
      <w:bCs/>
      <w:sz w:val="20"/>
    </w:rPr>
  </w:style>
  <w:style w:type="paragraph" w:styleId="FootnoteText">
    <w:name w:val="footnote text"/>
    <w:basedOn w:val="Normal"/>
    <w:semiHidden/>
    <w:rsid w:val="004F1194"/>
    <w:rPr>
      <w:sz w:val="16"/>
      <w:lang w:val="es-ES_tradnl"/>
    </w:rPr>
  </w:style>
  <w:style w:type="character" w:styleId="FootnoteReference">
    <w:name w:val="footnote reference"/>
    <w:basedOn w:val="DefaultParagraphFont"/>
    <w:semiHidden/>
    <w:rsid w:val="00A8386A"/>
    <w:rPr>
      <w:vertAlign w:val="superscript"/>
    </w:rPr>
  </w:style>
  <w:style w:type="character" w:styleId="CommentReference">
    <w:name w:val="annotation reference"/>
    <w:basedOn w:val="DefaultParagraphFont"/>
    <w:semiHidden/>
    <w:rsid w:val="00BB5053"/>
    <w:rPr>
      <w:sz w:val="16"/>
      <w:szCs w:val="16"/>
    </w:rPr>
  </w:style>
  <w:style w:type="paragraph" w:styleId="CommentText">
    <w:name w:val="annotation text"/>
    <w:basedOn w:val="Normal"/>
    <w:semiHidden/>
    <w:rsid w:val="00BB5053"/>
  </w:style>
  <w:style w:type="paragraph" w:styleId="CommentSubject">
    <w:name w:val="annotation subject"/>
    <w:basedOn w:val="CommentText"/>
    <w:next w:val="CommentText"/>
    <w:semiHidden/>
    <w:rsid w:val="00BB5053"/>
    <w:rPr>
      <w:b/>
      <w:bCs/>
    </w:rPr>
  </w:style>
  <w:style w:type="character" w:customStyle="1" w:styleId="longtext1">
    <w:name w:val="long_text1"/>
    <w:basedOn w:val="DefaultParagraphFont"/>
    <w:rsid w:val="00164CE2"/>
    <w:rPr>
      <w:sz w:val="15"/>
      <w:szCs w:val="15"/>
    </w:rPr>
  </w:style>
  <w:style w:type="paragraph" w:styleId="Title">
    <w:name w:val="Title"/>
    <w:basedOn w:val="Normal"/>
    <w:next w:val="Normal"/>
    <w:link w:val="TitleCh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itleChar">
    <w:name w:val="Title Char"/>
    <w:basedOn w:val="DefaultParagraphFont"/>
    <w:link w:val="Title"/>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OC1">
    <w:name w:val="toc 1"/>
    <w:basedOn w:val="Normal"/>
    <w:next w:val="Normal"/>
    <w:autoRedefine/>
    <w:uiPriority w:val="39"/>
    <w:unhideWhenUsed/>
    <w:rsid w:val="00627A65"/>
    <w:rPr>
      <w:color w:val="000000" w:themeColor="text1"/>
    </w:rPr>
  </w:style>
  <w:style w:type="paragraph" w:styleId="TableofFigures">
    <w:name w:val="table of figures"/>
    <w:basedOn w:val="Normal"/>
    <w:next w:val="Normal"/>
    <w:uiPriority w:val="99"/>
    <w:unhideWhenUsed/>
    <w:rsid w:val="002B2DF0"/>
  </w:style>
  <w:style w:type="paragraph" w:styleId="TOC2">
    <w:name w:val="toc 2"/>
    <w:basedOn w:val="Normal"/>
    <w:next w:val="Normal"/>
    <w:autoRedefine/>
    <w:uiPriority w:val="39"/>
    <w:unhideWhenUsed/>
    <w:rsid w:val="00AB7317"/>
    <w:pPr>
      <w:ind w:left="220"/>
    </w:pPr>
    <w:rPr>
      <w:color w:val="000000" w:themeColor="text1"/>
    </w:rPr>
  </w:style>
  <w:style w:type="paragraph" w:styleId="EndnoteText">
    <w:name w:val="endnote text"/>
    <w:basedOn w:val="Normal"/>
    <w:link w:val="EndnoteTextChar"/>
    <w:uiPriority w:val="99"/>
    <w:semiHidden/>
    <w:unhideWhenUsed/>
    <w:rsid w:val="00E93C32"/>
  </w:style>
  <w:style w:type="character" w:customStyle="1" w:styleId="EndnoteTextChar">
    <w:name w:val="Endnote Text Char"/>
    <w:basedOn w:val="DefaultParagraphFont"/>
    <w:link w:val="EndnoteText"/>
    <w:uiPriority w:val="99"/>
    <w:semiHidden/>
    <w:rsid w:val="00E93C32"/>
    <w:rPr>
      <w:rFonts w:asciiTheme="minorHAnsi" w:hAnsiTheme="minorHAnsi"/>
    </w:rPr>
  </w:style>
  <w:style w:type="character" w:styleId="EndnoteReference">
    <w:name w:val="endnote reference"/>
    <w:basedOn w:val="DefaultParagraphFont"/>
    <w:uiPriority w:val="99"/>
    <w:semiHidden/>
    <w:unhideWhenUsed/>
    <w:rsid w:val="00E93C32"/>
    <w:rPr>
      <w:vertAlign w:val="superscript"/>
    </w:rPr>
  </w:style>
  <w:style w:type="character" w:styleId="PlaceholderText">
    <w:name w:val="Placeholder Text"/>
    <w:basedOn w:val="DefaultParagraphFont"/>
    <w:uiPriority w:val="99"/>
    <w:semiHidden/>
    <w:rsid w:val="00D66146"/>
    <w:rPr>
      <w:color w:val="808080"/>
    </w:rPr>
  </w:style>
  <w:style w:type="paragraph" w:styleId="TOC3">
    <w:name w:val="toc 3"/>
    <w:basedOn w:val="Normal"/>
    <w:next w:val="Normal"/>
    <w:autoRedefine/>
    <w:uiPriority w:val="39"/>
    <w:unhideWhenUsed/>
    <w:rsid w:val="00CB1E84"/>
    <w:pPr>
      <w:tabs>
        <w:tab w:val="right" w:leader="dot" w:pos="9962"/>
      </w:tabs>
      <w:ind w:left="284"/>
    </w:pPr>
    <w:rPr>
      <w:color w:val="000000" w:themeColor="text1"/>
    </w:rPr>
  </w:style>
  <w:style w:type="paragraph" w:styleId="TOCHeading">
    <w:name w:val="TOC Heading"/>
    <w:basedOn w:val="Heading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DefaultParagraphFont"/>
    <w:rsid w:val="003A7FC1"/>
  </w:style>
  <w:style w:type="character" w:customStyle="1" w:styleId="Heading3Char">
    <w:name w:val="Heading 3 Char"/>
    <w:basedOn w:val="DefaultParagraphFont"/>
    <w:link w:val="Heading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DefaultParagraphFont"/>
    <w:rsid w:val="00AA7DF2"/>
  </w:style>
  <w:style w:type="character" w:styleId="FollowedHyperlink">
    <w:name w:val="FollowedHyperlink"/>
    <w:basedOn w:val="DefaultParagraphFont"/>
    <w:uiPriority w:val="99"/>
    <w:semiHidden/>
    <w:unhideWhenUsed/>
    <w:rsid w:val="008C3F57"/>
    <w:rPr>
      <w:color w:val="800080" w:themeColor="followedHyperlink"/>
      <w:u w:val="single"/>
    </w:rPr>
  </w:style>
  <w:style w:type="character" w:customStyle="1" w:styleId="Mencinsinresolver1">
    <w:name w:val="Mención sin resolver1"/>
    <w:basedOn w:val="DefaultParagraphFont"/>
    <w:uiPriority w:val="99"/>
    <w:semiHidden/>
    <w:unhideWhenUsed/>
    <w:rsid w:val="00383A45"/>
    <w:rPr>
      <w:color w:val="808080"/>
      <w:shd w:val="clear" w:color="auto" w:fill="E6E6E6"/>
    </w:rPr>
  </w:style>
  <w:style w:type="character" w:styleId="UnresolvedMention">
    <w:name w:val="Unresolved Mention"/>
    <w:basedOn w:val="DefaultParagraphFont"/>
    <w:uiPriority w:val="99"/>
    <w:semiHidden/>
    <w:unhideWhenUsed/>
    <w:rsid w:val="00151666"/>
    <w:rPr>
      <w:color w:val="605E5C"/>
      <w:shd w:val="clear" w:color="auto" w:fill="E1DFDD"/>
    </w:rPr>
  </w:style>
  <w:style w:type="character" w:customStyle="1" w:styleId="Heading4Char">
    <w:name w:val="Heading 4 Char"/>
    <w:basedOn w:val="DefaultParagraphFont"/>
    <w:link w:val="Heading4"/>
    <w:uiPriority w:val="9"/>
    <w:rsid w:val="00860830"/>
    <w:rPr>
      <w:rFonts w:ascii="Orkney Light" w:eastAsiaTheme="majorEastAsia" w:hAnsi="Orkney Light" w:cstheme="majorBidi"/>
      <w:iCs/>
      <w:color w:val="000000" w:themeColor="text1"/>
    </w:rPr>
  </w:style>
  <w:style w:type="character" w:customStyle="1" w:styleId="Heading1Char">
    <w:name w:val="Heading 1 Char"/>
    <w:basedOn w:val="DefaultParagraphFont"/>
    <w:link w:val="Heading1"/>
    <w:rsid w:val="00AE0376"/>
    <w:rPr>
      <w:rFonts w:ascii="Segoe UI Light" w:hAnsi="Segoe UI Light" w:cs="Arial"/>
      <w:color w:val="002060"/>
      <w:sz w:val="24"/>
    </w:rPr>
  </w:style>
  <w:style w:type="paragraph" w:styleId="Captio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Heading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is.gsfc.nasa.gov/data/dataprod/mod16.ph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lfonso.rodr&#237;guez@escuelaing.edu.co" TargetMode="External"/><Relationship Id="rId4" Type="http://schemas.openxmlformats.org/officeDocument/2006/relationships/settings" Target="settings.xml"/><Relationship Id="rId9" Type="http://schemas.openxmlformats.org/officeDocument/2006/relationships/hyperlink" Target="mailto:william.aguilar@escuelaing.edu.c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Informes.dotx</Template>
  <TotalTime>2357</TotalTime>
  <Pages>7</Pages>
  <Words>2844</Words>
  <Characters>15642</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WILLIAM RICARDO AGUILAR PIÑA</cp:lastModifiedBy>
  <cp:revision>650</cp:revision>
  <cp:lastPrinted>2022-06-24T20:03:00Z</cp:lastPrinted>
  <dcterms:created xsi:type="dcterms:W3CDTF">2019-03-01T15:04:00Z</dcterms:created>
  <dcterms:modified xsi:type="dcterms:W3CDTF">2022-06-26T16:20:00Z</dcterms:modified>
</cp:coreProperties>
</file>